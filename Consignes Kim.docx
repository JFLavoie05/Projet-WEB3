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922CA" w14:textId="779F75F2" w:rsidR="00E8225A" w:rsidRPr="003F411D" w:rsidRDefault="002B7398" w:rsidP="00B77983">
      <w:pPr>
        <w:pStyle w:val="Titre1"/>
        <w:tabs>
          <w:tab w:val="left" w:pos="2977"/>
        </w:tabs>
        <w:rPr>
          <w:rFonts w:asciiTheme="minorHAnsi" w:hAnsiTheme="minorHAnsi" w:cstheme="minorHAnsi"/>
          <w:caps/>
        </w:rPr>
      </w:pPr>
      <w:r w:rsidRPr="003F411D">
        <w:rPr>
          <w:b w:val="0"/>
          <w:bCs w:val="0"/>
          <w:caps/>
        </w:rPr>
        <w:drawing>
          <wp:anchor distT="0" distB="0" distL="114300" distR="114300" simplePos="0" relativeHeight="251662336" behindDoc="0" locked="0" layoutInCell="1" allowOverlap="1" wp14:anchorId="254FC865" wp14:editId="1CD15E4F">
            <wp:simplePos x="0" y="0"/>
            <wp:positionH relativeFrom="margin">
              <wp:posOffset>4716525</wp:posOffset>
            </wp:positionH>
            <wp:positionV relativeFrom="margin">
              <wp:posOffset>53214</wp:posOffset>
            </wp:positionV>
            <wp:extent cx="1773555" cy="855980"/>
            <wp:effectExtent l="0" t="0" r="0" b="127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73555" cy="855980"/>
                    </a:xfrm>
                    <a:prstGeom prst="rect">
                      <a:avLst/>
                    </a:prstGeom>
                  </pic:spPr>
                </pic:pic>
              </a:graphicData>
            </a:graphic>
            <wp14:sizeRelH relativeFrom="margin">
              <wp14:pctWidth>0</wp14:pctWidth>
            </wp14:sizeRelH>
            <wp14:sizeRelV relativeFrom="margin">
              <wp14:pctHeight>0</wp14:pctHeight>
            </wp14:sizeRelV>
          </wp:anchor>
        </w:drawing>
      </w:r>
      <w:r w:rsidR="00316DF4" w:rsidRPr="003F411D">
        <w:rPr>
          <w:rFonts w:asciiTheme="minorHAnsi" w:hAnsiTheme="minorHAnsi" w:cstheme="minorHAnsi"/>
          <w:caps/>
        </w:rPr>
        <w:t xml:space="preserve">Boutique </w:t>
      </w:r>
      <w:r w:rsidR="002E3925">
        <w:rPr>
          <w:rFonts w:asciiTheme="minorHAnsi" w:hAnsiTheme="minorHAnsi" w:cstheme="minorHAnsi"/>
          <w:caps/>
        </w:rPr>
        <w:t>frontend</w:t>
      </w:r>
    </w:p>
    <w:p w14:paraId="7EF88C06" w14:textId="02405D42" w:rsidR="00EA1229" w:rsidRPr="003F411D" w:rsidRDefault="002E3925" w:rsidP="00EA1229">
      <w:pPr>
        <w:rPr>
          <w:smallCaps/>
        </w:rPr>
      </w:pPr>
      <w:r>
        <w:rPr>
          <w:smallCaps/>
        </w:rPr>
        <w:t>Web transactionnel</w:t>
      </w:r>
      <w:r w:rsidR="00871F95" w:rsidRPr="003F411D">
        <w:rPr>
          <w:smallCaps/>
        </w:rPr>
        <w:t xml:space="preserve"> – </w:t>
      </w:r>
      <w:r w:rsidR="00316DF4" w:rsidRPr="003F411D">
        <w:rPr>
          <w:smallCaps/>
        </w:rPr>
        <w:t>Projet</w:t>
      </w:r>
      <w:r w:rsidR="00530CBD" w:rsidRPr="003F411D">
        <w:rPr>
          <w:smallCaps/>
        </w:rPr>
        <w:t xml:space="preserve"> – </w:t>
      </w:r>
      <w:r w:rsidR="00ED0321">
        <w:rPr>
          <w:smallCaps/>
        </w:rPr>
        <w:t>40</w:t>
      </w:r>
      <w:r w:rsidR="00530CBD" w:rsidRPr="003F411D">
        <w:rPr>
          <w:smallCaps/>
        </w:rPr>
        <w:t>%</w:t>
      </w:r>
      <w:r w:rsidR="00444149" w:rsidRPr="003F411D">
        <w:rPr>
          <w:smallCaps/>
        </w:rPr>
        <w:t xml:space="preserve"> </w:t>
      </w:r>
    </w:p>
    <w:p w14:paraId="2020D0EC" w14:textId="26F0B6A2" w:rsidR="00143C4A" w:rsidRPr="003F411D" w:rsidRDefault="00B77983" w:rsidP="002D7C98">
      <w:pPr>
        <w:pStyle w:val="Titre2"/>
      </w:pPr>
      <w:r w:rsidRPr="003F411D">
        <w:t>Consignes</w:t>
      </w:r>
    </w:p>
    <w:p w14:paraId="04336163" w14:textId="3A0A00CA" w:rsidR="00E90B86" w:rsidRPr="003F411D" w:rsidRDefault="004F150A" w:rsidP="00E90B86">
      <w:pPr>
        <w:pStyle w:val="Paragraphedeliste"/>
        <w:numPr>
          <w:ilvl w:val="0"/>
          <w:numId w:val="1"/>
        </w:numPr>
        <w:jc w:val="both"/>
        <w:rPr>
          <w:rFonts w:asciiTheme="minorHAnsi" w:hAnsiTheme="minorHAnsi" w:cstheme="minorHAnsi"/>
          <w:lang w:val="fr-CA"/>
        </w:rPr>
      </w:pPr>
      <w:r w:rsidRPr="003F411D">
        <w:rPr>
          <w:rFonts w:asciiTheme="minorHAnsi" w:hAnsiTheme="minorHAnsi" w:cstheme="minorHAnsi"/>
          <w:lang w:val="fr-CA"/>
        </w:rPr>
        <w:t xml:space="preserve">Le travail est à faire </w:t>
      </w:r>
      <w:r w:rsidR="000656C8" w:rsidRPr="003F411D">
        <w:rPr>
          <w:rFonts w:asciiTheme="minorHAnsi" w:hAnsiTheme="minorHAnsi" w:cstheme="minorHAnsi"/>
          <w:lang w:val="fr-CA"/>
        </w:rPr>
        <w:t>en équipe de deux</w:t>
      </w:r>
      <w:r w:rsidR="0027519A">
        <w:rPr>
          <w:rFonts w:asciiTheme="minorHAnsi" w:hAnsiTheme="minorHAnsi" w:cstheme="minorHAnsi"/>
          <w:lang w:val="fr-CA"/>
        </w:rPr>
        <w:t xml:space="preserve"> ou trois</w:t>
      </w:r>
      <w:r w:rsidR="008F1162" w:rsidRPr="003F411D">
        <w:rPr>
          <w:rFonts w:asciiTheme="minorHAnsi" w:hAnsiTheme="minorHAnsi" w:cstheme="minorHAnsi"/>
          <w:lang w:val="fr-CA"/>
        </w:rPr>
        <w:t>.</w:t>
      </w:r>
      <w:r w:rsidR="00DF062F">
        <w:rPr>
          <w:rFonts w:asciiTheme="minorHAnsi" w:hAnsiTheme="minorHAnsi" w:cstheme="minorHAnsi"/>
          <w:lang w:val="fr-CA"/>
        </w:rPr>
        <w:t xml:space="preserve"> Si vous avez le cours « Programmation avancée », vous devez avoir la même équipe que dans ce cours.</w:t>
      </w:r>
    </w:p>
    <w:p w14:paraId="18A957C8" w14:textId="77777777" w:rsidR="00E90B86" w:rsidRPr="003F411D" w:rsidRDefault="00E90B86" w:rsidP="00A34FB5">
      <w:pPr>
        <w:pStyle w:val="Paragraphedeliste"/>
        <w:numPr>
          <w:ilvl w:val="0"/>
          <w:numId w:val="1"/>
        </w:numPr>
        <w:jc w:val="both"/>
        <w:rPr>
          <w:rFonts w:asciiTheme="minorHAnsi" w:hAnsiTheme="minorHAnsi" w:cstheme="minorHAnsi"/>
          <w:lang w:val="fr-CA"/>
        </w:rPr>
      </w:pPr>
      <w:r w:rsidRPr="003F411D">
        <w:rPr>
          <w:rFonts w:asciiTheme="minorHAnsi" w:hAnsiTheme="minorHAnsi" w:cstheme="minorHAnsi"/>
          <w:lang w:val="fr-CA"/>
        </w:rPr>
        <w:t xml:space="preserve">Vous pouvez séparer l’application en plusieurs solutions/projets/dépôt </w:t>
      </w:r>
      <w:r w:rsidRPr="003F411D">
        <w:rPr>
          <w:rFonts w:asciiTheme="minorHAnsi" w:hAnsiTheme="minorHAnsi" w:cstheme="minorHAnsi"/>
          <w:i/>
          <w:iCs/>
          <w:lang w:val="fr-CA"/>
        </w:rPr>
        <w:t>GitHub</w:t>
      </w:r>
      <w:r w:rsidRPr="003F411D">
        <w:rPr>
          <w:rFonts w:asciiTheme="minorHAnsi" w:hAnsiTheme="minorHAnsi" w:cstheme="minorHAnsi"/>
          <w:lang w:val="fr-CA"/>
        </w:rPr>
        <w:t>.</w:t>
      </w:r>
    </w:p>
    <w:p w14:paraId="6F6198E6" w14:textId="13A8D761" w:rsidR="00E90B86" w:rsidRPr="003F411D" w:rsidRDefault="00E90B86" w:rsidP="00E90B86">
      <w:pPr>
        <w:pStyle w:val="Paragraphedeliste"/>
        <w:numPr>
          <w:ilvl w:val="0"/>
          <w:numId w:val="1"/>
        </w:numPr>
        <w:jc w:val="both"/>
        <w:rPr>
          <w:rFonts w:asciiTheme="minorHAnsi" w:hAnsiTheme="minorHAnsi" w:cstheme="minorHAnsi"/>
          <w:lang w:val="fr-CA"/>
        </w:rPr>
      </w:pPr>
      <w:r w:rsidRPr="003F411D">
        <w:rPr>
          <w:rFonts w:asciiTheme="minorHAnsi" w:hAnsiTheme="minorHAnsi" w:cstheme="minorHAnsi"/>
          <w:lang w:val="fr-CA"/>
        </w:rPr>
        <w:t xml:space="preserve">Le projet doit être versionné sur </w:t>
      </w:r>
      <w:r w:rsidRPr="003F411D">
        <w:rPr>
          <w:rFonts w:asciiTheme="minorHAnsi" w:hAnsiTheme="minorHAnsi" w:cstheme="minorHAnsi"/>
          <w:i/>
          <w:iCs/>
          <w:lang w:val="fr-CA"/>
        </w:rPr>
        <w:t>GitHub</w:t>
      </w:r>
      <w:r w:rsidRPr="003F411D">
        <w:rPr>
          <w:rFonts w:asciiTheme="minorHAnsi" w:hAnsiTheme="minorHAnsi" w:cstheme="minorHAnsi"/>
          <w:lang w:val="fr-CA"/>
        </w:rPr>
        <w:t>. Ajoutez</w:t>
      </w:r>
      <w:r w:rsidR="00DC32DE">
        <w:rPr>
          <w:rFonts w:asciiTheme="minorHAnsi" w:hAnsiTheme="minorHAnsi" w:cstheme="minorHAnsi"/>
          <w:lang w:val="fr-CA"/>
        </w:rPr>
        <w:t xml:space="preserve"> </w:t>
      </w:r>
      <w:proofErr w:type="spellStart"/>
      <w:r w:rsidR="00DC32DE">
        <w:rPr>
          <w:rFonts w:asciiTheme="minorHAnsi" w:hAnsiTheme="minorHAnsi" w:cstheme="minorHAnsi"/>
          <w:lang w:val="fr-CA"/>
        </w:rPr>
        <w:t>kimlavoie</w:t>
      </w:r>
      <w:proofErr w:type="spellEnd"/>
      <w:r w:rsidRPr="003F411D">
        <w:rPr>
          <w:rFonts w:asciiTheme="minorHAnsi" w:hAnsiTheme="minorHAnsi" w:cstheme="minorHAnsi"/>
          <w:lang w:val="fr-CA"/>
        </w:rPr>
        <w:t xml:space="preserve"> comme collaborat</w:t>
      </w:r>
      <w:r w:rsidR="00DC32DE">
        <w:rPr>
          <w:rFonts w:asciiTheme="minorHAnsi" w:hAnsiTheme="minorHAnsi" w:cstheme="minorHAnsi"/>
          <w:lang w:val="fr-CA"/>
        </w:rPr>
        <w:t>eur</w:t>
      </w:r>
      <w:r w:rsidRPr="003F411D">
        <w:rPr>
          <w:rFonts w:asciiTheme="minorHAnsi" w:hAnsiTheme="minorHAnsi" w:cstheme="minorHAnsi"/>
          <w:lang w:val="fr-CA"/>
        </w:rPr>
        <w:t>.</w:t>
      </w:r>
    </w:p>
    <w:p w14:paraId="3AD2CCBF" w14:textId="3643953A" w:rsidR="00E90B86" w:rsidRPr="003F411D" w:rsidRDefault="00E90B86" w:rsidP="00E90B86">
      <w:pPr>
        <w:pStyle w:val="Paragraphedeliste"/>
        <w:numPr>
          <w:ilvl w:val="0"/>
          <w:numId w:val="1"/>
        </w:numPr>
        <w:jc w:val="both"/>
        <w:rPr>
          <w:rFonts w:asciiTheme="minorHAnsi" w:hAnsiTheme="minorHAnsi" w:cstheme="minorHAnsi"/>
          <w:lang w:val="fr-CA"/>
        </w:rPr>
      </w:pPr>
      <w:r w:rsidRPr="003F411D">
        <w:rPr>
          <w:rFonts w:asciiTheme="minorHAnsi" w:hAnsiTheme="minorHAnsi" w:cstheme="minorHAnsi"/>
          <w:lang w:val="fr-CA"/>
        </w:rPr>
        <w:t xml:space="preserve">Le projet est à remettre </w:t>
      </w:r>
      <w:r w:rsidRPr="003F411D">
        <w:rPr>
          <w:rFonts w:asciiTheme="minorHAnsi" w:hAnsiTheme="minorHAnsi" w:cstheme="minorHAnsi"/>
          <w:b/>
          <w:bCs/>
          <w:lang w:val="fr-CA"/>
        </w:rPr>
        <w:t>avant</w:t>
      </w:r>
      <w:r w:rsidRPr="003F411D">
        <w:rPr>
          <w:rFonts w:asciiTheme="minorHAnsi" w:hAnsiTheme="minorHAnsi" w:cstheme="minorHAnsi"/>
          <w:lang w:val="fr-CA"/>
        </w:rPr>
        <w:t xml:space="preserve"> la présentation orale (semaine du 2</w:t>
      </w:r>
      <w:r w:rsidR="00BD3C9F">
        <w:rPr>
          <w:rFonts w:asciiTheme="minorHAnsi" w:hAnsiTheme="minorHAnsi" w:cstheme="minorHAnsi"/>
          <w:lang w:val="fr-CA"/>
        </w:rPr>
        <w:t>6</w:t>
      </w:r>
      <w:r w:rsidRPr="003F411D">
        <w:rPr>
          <w:rFonts w:asciiTheme="minorHAnsi" w:hAnsiTheme="minorHAnsi" w:cstheme="minorHAnsi"/>
          <w:lang w:val="fr-CA"/>
        </w:rPr>
        <w:t xml:space="preserve"> mai).</w:t>
      </w:r>
    </w:p>
    <w:p w14:paraId="41C069F1" w14:textId="3E41F021" w:rsidR="004F241A" w:rsidRPr="003F411D" w:rsidRDefault="00F22782" w:rsidP="00F22782">
      <w:pPr>
        <w:pStyle w:val="Titre2"/>
      </w:pPr>
      <w:r w:rsidRPr="003F411D">
        <w:t>Mise en situation</w:t>
      </w:r>
    </w:p>
    <w:p w14:paraId="0E5826F4" w14:textId="77777777" w:rsidR="00123CDF" w:rsidRDefault="00123CDF" w:rsidP="00123CDF">
      <w:r>
        <w:t>Vous et votre collègue de travail en avez ras-le-bol de travailler sur des blogs merdiques pour des clients qui ne connaissent rien à l’informatique, c’est pourquoi vous décidez de vous lancer en affaires!</w:t>
      </w:r>
    </w:p>
    <w:p w14:paraId="52A2CB12" w14:textId="77777777" w:rsidR="00123CDF" w:rsidRDefault="00123CDF" w:rsidP="00123CDF"/>
    <w:p w14:paraId="183DD324" w14:textId="311B6B18" w:rsidR="00D4428B" w:rsidRDefault="00123CDF" w:rsidP="00123CDF">
      <w:r>
        <w:t>Après avoir soupesé vos options, vous décidez de vous ouvrir une boutique en ligne.</w:t>
      </w:r>
    </w:p>
    <w:p w14:paraId="14B09BFB" w14:textId="77777777" w:rsidR="00D4428B" w:rsidRDefault="00D4428B" w:rsidP="00D4428B">
      <w:pPr>
        <w:pStyle w:val="Titre2"/>
      </w:pPr>
      <w:r>
        <w:t>Plan d’affaire</w:t>
      </w:r>
    </w:p>
    <w:p w14:paraId="565C9FA9" w14:textId="77777777" w:rsidR="00D4428B" w:rsidRDefault="00D4428B" w:rsidP="00D4428B">
      <w:r>
        <w:t>Votre boutique en ligne peut vendre n’importe quel produit, alors à vous de décider ce que vous voulez vendre!</w:t>
      </w:r>
    </w:p>
    <w:p w14:paraId="3A65E811" w14:textId="77777777" w:rsidR="00D4428B" w:rsidRDefault="00D4428B" w:rsidP="00D4428B">
      <w:r>
        <w:t>Vous devez également vous trouver un nom d’entreprise et vous créer un logo.</w:t>
      </w:r>
    </w:p>
    <w:p w14:paraId="7284AD90" w14:textId="77777777" w:rsidR="00D4428B" w:rsidRDefault="00D4428B" w:rsidP="00D4428B">
      <w:pPr>
        <w:pStyle w:val="Titre2"/>
      </w:pPr>
      <w:r>
        <w:t>Conception</w:t>
      </w:r>
    </w:p>
    <w:p w14:paraId="07CFA6AD" w14:textId="77777777" w:rsidR="00D4428B" w:rsidRDefault="00D4428B" w:rsidP="00D4428B">
      <w:r>
        <w:t>Avant de vous lancer dans la programmation, commencez par lire attentivement les consignes qui vont suivre et préparez un document de conception de votre application.</w:t>
      </w:r>
    </w:p>
    <w:p w14:paraId="4439E076" w14:textId="77777777" w:rsidR="00D4428B" w:rsidRDefault="00D4428B" w:rsidP="00D4428B">
      <w:r>
        <w:t>À inclure (au minimum) dans votre document :</w:t>
      </w:r>
    </w:p>
    <w:p w14:paraId="4D50FF89" w14:textId="77777777" w:rsidR="00D4428B" w:rsidRDefault="00D4428B" w:rsidP="00D4428B"/>
    <w:p w14:paraId="7B64EFBF" w14:textId="77777777" w:rsidR="00D4428B" w:rsidRDefault="00D4428B" w:rsidP="00D4428B">
      <w:pPr>
        <w:pStyle w:val="Paragraphedeliste"/>
        <w:numPr>
          <w:ilvl w:val="0"/>
          <w:numId w:val="27"/>
        </w:numPr>
        <w:spacing w:after="160" w:line="259" w:lineRule="auto"/>
        <w:rPr>
          <w:lang w:val="fr-CA"/>
        </w:rPr>
      </w:pPr>
      <w:r>
        <w:rPr>
          <w:lang w:val="fr-CA"/>
        </w:rPr>
        <w:t>Croquis de la structure des pages</w:t>
      </w:r>
    </w:p>
    <w:p w14:paraId="6A4E6D44" w14:textId="77777777" w:rsidR="00D4428B" w:rsidRDefault="00D4428B" w:rsidP="00D4428B">
      <w:pPr>
        <w:pStyle w:val="Paragraphedeliste"/>
        <w:numPr>
          <w:ilvl w:val="0"/>
          <w:numId w:val="27"/>
        </w:numPr>
        <w:spacing w:after="160" w:line="259" w:lineRule="auto"/>
        <w:rPr>
          <w:lang w:val="fr-CA"/>
        </w:rPr>
      </w:pPr>
      <w:r>
        <w:rPr>
          <w:lang w:val="fr-CA"/>
        </w:rPr>
        <w:t>Palette de couleurs utilisée</w:t>
      </w:r>
    </w:p>
    <w:p w14:paraId="5DC2C5B5" w14:textId="77777777" w:rsidR="00D4428B" w:rsidRPr="002D69A3" w:rsidRDefault="00D4428B" w:rsidP="00D4428B">
      <w:pPr>
        <w:pStyle w:val="Paragraphedeliste"/>
        <w:numPr>
          <w:ilvl w:val="0"/>
          <w:numId w:val="27"/>
        </w:numPr>
        <w:spacing w:after="160" w:line="259" w:lineRule="auto"/>
        <w:rPr>
          <w:lang w:val="fr-CA"/>
        </w:rPr>
      </w:pPr>
      <w:r>
        <w:rPr>
          <w:lang w:val="fr-CA"/>
        </w:rPr>
        <w:t>Typographie utilisée</w:t>
      </w:r>
    </w:p>
    <w:p w14:paraId="1427A233" w14:textId="77777777" w:rsidR="00D4428B" w:rsidRDefault="00D4428B" w:rsidP="00D4428B">
      <w:r>
        <w:t>Le document de conception doit être inclus dans Git.</w:t>
      </w:r>
    </w:p>
    <w:p w14:paraId="3B2893DF" w14:textId="77777777" w:rsidR="00564B64" w:rsidRDefault="00564B64" w:rsidP="00D4428B"/>
    <w:p w14:paraId="034E43F6" w14:textId="77777777" w:rsidR="00B061CD" w:rsidRDefault="00B061CD">
      <w:pPr>
        <w:rPr>
          <w:rFonts w:ascii="Helvetica Neue" w:hAnsi="Helvetica Neue"/>
          <w:b/>
          <w:bCs/>
          <w:noProof/>
          <w:color w:val="404040" w:themeColor="text1" w:themeTint="BF"/>
          <w:sz w:val="44"/>
          <w:szCs w:val="44"/>
        </w:rPr>
      </w:pPr>
      <w:r>
        <w:br w:type="page"/>
      </w:r>
    </w:p>
    <w:p w14:paraId="13D9CD9F" w14:textId="03E85695" w:rsidR="00564B64" w:rsidRDefault="00564B64" w:rsidP="00564B64">
      <w:pPr>
        <w:pStyle w:val="Titre1"/>
      </w:pPr>
      <w:r>
        <w:lastRenderedPageBreak/>
        <w:t>Création du projet et contraintes de programmation</w:t>
      </w:r>
    </w:p>
    <w:p w14:paraId="25B1F9A5" w14:textId="77777777" w:rsidR="00564B64" w:rsidRDefault="00564B64" w:rsidP="00564B64">
      <w:r>
        <w:t>Votre application doit utiliser les technologies vues en classe :</w:t>
      </w:r>
    </w:p>
    <w:p w14:paraId="37C30137" w14:textId="77777777" w:rsidR="00564B64" w:rsidRDefault="00564B64" w:rsidP="00564B64">
      <w:pPr>
        <w:pStyle w:val="Paragraphedeliste"/>
        <w:numPr>
          <w:ilvl w:val="0"/>
          <w:numId w:val="28"/>
        </w:numPr>
        <w:spacing w:after="160" w:line="259" w:lineRule="auto"/>
        <w:rPr>
          <w:lang w:val="fr-CA"/>
        </w:rPr>
      </w:pPr>
      <w:r>
        <w:rPr>
          <w:lang w:val="fr-CA"/>
        </w:rPr>
        <w:t>NPM</w:t>
      </w:r>
    </w:p>
    <w:p w14:paraId="4F125F64" w14:textId="77777777" w:rsidR="00564B64" w:rsidRPr="00937648" w:rsidRDefault="00564B64" w:rsidP="00564B64">
      <w:pPr>
        <w:pStyle w:val="Paragraphedeliste"/>
        <w:numPr>
          <w:ilvl w:val="0"/>
          <w:numId w:val="28"/>
        </w:numPr>
        <w:spacing w:after="160" w:line="259" w:lineRule="auto"/>
        <w:rPr>
          <w:lang w:val="fr-CA"/>
        </w:rPr>
      </w:pPr>
      <w:r w:rsidRPr="00937648">
        <w:rPr>
          <w:lang w:val="fr-CA"/>
        </w:rPr>
        <w:t>Bootstrap</w:t>
      </w:r>
    </w:p>
    <w:p w14:paraId="0EE252F4" w14:textId="77777777" w:rsidR="00564B64" w:rsidRPr="00937648" w:rsidRDefault="00564B64" w:rsidP="00564B64">
      <w:pPr>
        <w:pStyle w:val="Paragraphedeliste"/>
        <w:numPr>
          <w:ilvl w:val="0"/>
          <w:numId w:val="28"/>
        </w:numPr>
        <w:spacing w:after="160" w:line="259" w:lineRule="auto"/>
        <w:rPr>
          <w:lang w:val="fr-CA"/>
        </w:rPr>
      </w:pPr>
      <w:r w:rsidRPr="00937648">
        <w:rPr>
          <w:lang w:val="fr-CA"/>
        </w:rPr>
        <w:t>SASS</w:t>
      </w:r>
    </w:p>
    <w:p w14:paraId="1B950308" w14:textId="77777777" w:rsidR="00564B64" w:rsidRPr="00AA11E2" w:rsidRDefault="00564B64" w:rsidP="00564B64">
      <w:pPr>
        <w:pStyle w:val="Paragraphedeliste"/>
        <w:numPr>
          <w:ilvl w:val="0"/>
          <w:numId w:val="28"/>
        </w:numPr>
        <w:spacing w:after="160" w:line="259" w:lineRule="auto"/>
        <w:rPr>
          <w:lang w:val="fr-CA"/>
        </w:rPr>
      </w:pPr>
      <w:r w:rsidRPr="00937648">
        <w:rPr>
          <w:lang w:val="fr-CA"/>
        </w:rPr>
        <w:t xml:space="preserve">JSON Server </w:t>
      </w:r>
      <w:r>
        <w:rPr>
          <w:lang w:val="fr-CA"/>
        </w:rPr>
        <w:t>(voir les consignes spéciales à la fin du document pour les étudiants ayant le cours « Programmation avancée »)</w:t>
      </w:r>
    </w:p>
    <w:p w14:paraId="3EA1F9B6" w14:textId="77777777" w:rsidR="00564B64" w:rsidRDefault="00564B64" w:rsidP="00564B64">
      <w:pPr>
        <w:pStyle w:val="Paragraphedeliste"/>
        <w:numPr>
          <w:ilvl w:val="0"/>
          <w:numId w:val="28"/>
        </w:numPr>
        <w:spacing w:after="160" w:line="259" w:lineRule="auto"/>
        <w:rPr>
          <w:lang w:val="fr-CA"/>
        </w:rPr>
      </w:pPr>
      <w:proofErr w:type="gramStart"/>
      <w:r>
        <w:rPr>
          <w:lang w:val="fr-CA"/>
        </w:rPr>
        <w:t>jQuery</w:t>
      </w:r>
      <w:proofErr w:type="gramEnd"/>
    </w:p>
    <w:p w14:paraId="66F5909C" w14:textId="77777777" w:rsidR="00564B64" w:rsidRDefault="00564B64" w:rsidP="00564B64">
      <w:pPr>
        <w:pStyle w:val="Paragraphedeliste"/>
        <w:numPr>
          <w:ilvl w:val="0"/>
          <w:numId w:val="28"/>
        </w:numPr>
        <w:spacing w:after="160" w:line="259" w:lineRule="auto"/>
        <w:rPr>
          <w:lang w:val="fr-CA"/>
        </w:rPr>
      </w:pPr>
      <w:proofErr w:type="spellStart"/>
      <w:r>
        <w:rPr>
          <w:lang w:val="fr-CA"/>
        </w:rPr>
        <w:t>React</w:t>
      </w:r>
      <w:proofErr w:type="spellEnd"/>
    </w:p>
    <w:p w14:paraId="75B9942C" w14:textId="77777777" w:rsidR="00564B64" w:rsidRDefault="00564B64" w:rsidP="00564B64">
      <w:pPr>
        <w:pStyle w:val="Paragraphedeliste"/>
        <w:numPr>
          <w:ilvl w:val="0"/>
          <w:numId w:val="28"/>
        </w:numPr>
        <w:spacing w:after="160" w:line="259" w:lineRule="auto"/>
        <w:rPr>
          <w:lang w:val="fr-CA"/>
        </w:rPr>
      </w:pPr>
      <w:r>
        <w:rPr>
          <w:lang w:val="fr-CA"/>
        </w:rPr>
        <w:t>Next.js</w:t>
      </w:r>
    </w:p>
    <w:p w14:paraId="6B766494" w14:textId="77777777" w:rsidR="00564B64" w:rsidRDefault="00564B64" w:rsidP="00564B64">
      <w:pPr>
        <w:pStyle w:val="Paragraphedeliste"/>
        <w:numPr>
          <w:ilvl w:val="0"/>
          <w:numId w:val="28"/>
        </w:numPr>
        <w:spacing w:after="160" w:line="259" w:lineRule="auto"/>
        <w:rPr>
          <w:lang w:val="fr-CA"/>
        </w:rPr>
      </w:pPr>
      <w:proofErr w:type="spellStart"/>
      <w:r>
        <w:rPr>
          <w:lang w:val="fr-CA"/>
        </w:rPr>
        <w:t>Stripe</w:t>
      </w:r>
      <w:proofErr w:type="spellEnd"/>
    </w:p>
    <w:p w14:paraId="37FD60B3" w14:textId="77777777" w:rsidR="00564B64" w:rsidRDefault="00564B64" w:rsidP="00564B64">
      <w:r>
        <w:t>Assurez-vous de tout installer en créant le projet. Assurez-vous également que tout fonctionne. Créez-vous des scripts NPM au besoin.</w:t>
      </w:r>
    </w:p>
    <w:p w14:paraId="0E739244" w14:textId="77777777" w:rsidR="00564B64" w:rsidRDefault="00564B64" w:rsidP="00564B64">
      <w:pPr>
        <w:pStyle w:val="Titre2"/>
      </w:pPr>
      <w:r>
        <w:t>Structure de l’application</w:t>
      </w:r>
    </w:p>
    <w:p w14:paraId="02BEE903" w14:textId="77777777" w:rsidR="00564B64" w:rsidRDefault="00564B64" w:rsidP="00564B64">
      <w:r>
        <w:t>L’application devra contenir deux sections :</w:t>
      </w:r>
    </w:p>
    <w:p w14:paraId="70FDD54E" w14:textId="77777777" w:rsidR="00564B64" w:rsidRDefault="00564B64" w:rsidP="00564B64">
      <w:pPr>
        <w:pStyle w:val="Paragraphedeliste"/>
        <w:numPr>
          <w:ilvl w:val="0"/>
          <w:numId w:val="29"/>
        </w:numPr>
        <w:spacing w:after="160" w:line="259" w:lineRule="auto"/>
        <w:rPr>
          <w:lang w:val="fr-CA"/>
        </w:rPr>
      </w:pPr>
      <w:r>
        <w:rPr>
          <w:lang w:val="fr-CA"/>
        </w:rPr>
        <w:t>La section boutique, qui permettra à l’utilisateur de magasiner et d’acheter vos produits.</w:t>
      </w:r>
    </w:p>
    <w:p w14:paraId="54ECFA89" w14:textId="77777777" w:rsidR="00564B64" w:rsidRDefault="00564B64" w:rsidP="00564B64">
      <w:pPr>
        <w:pStyle w:val="Paragraphedeliste"/>
        <w:numPr>
          <w:ilvl w:val="0"/>
          <w:numId w:val="29"/>
        </w:numPr>
        <w:spacing w:after="160" w:line="259" w:lineRule="auto"/>
        <w:rPr>
          <w:lang w:val="fr-CA"/>
        </w:rPr>
      </w:pPr>
      <w:r>
        <w:rPr>
          <w:lang w:val="fr-CA"/>
        </w:rPr>
        <w:t>La section administration, qui permettra de faire la gestion des produits</w:t>
      </w:r>
    </w:p>
    <w:p w14:paraId="22544B96" w14:textId="77777777" w:rsidR="00564B64" w:rsidRDefault="00564B64" w:rsidP="00564B64">
      <w:pPr>
        <w:pStyle w:val="Titre3"/>
      </w:pPr>
      <w:r>
        <w:t>Section boutique</w:t>
      </w:r>
    </w:p>
    <w:p w14:paraId="16E48FF6" w14:textId="77777777" w:rsidR="00564B64" w:rsidRDefault="00564B64" w:rsidP="00564B64">
      <w:r>
        <w:t>Cette section comprend les pages suivantes :</w:t>
      </w:r>
    </w:p>
    <w:p w14:paraId="59739B5F" w14:textId="77777777" w:rsidR="00564B64" w:rsidRPr="00533591" w:rsidRDefault="00564B64" w:rsidP="00564B64">
      <w:pPr>
        <w:pStyle w:val="Paragraphedeliste"/>
        <w:numPr>
          <w:ilvl w:val="0"/>
          <w:numId w:val="30"/>
        </w:numPr>
        <w:spacing w:after="160" w:line="259" w:lineRule="auto"/>
        <w:rPr>
          <w:highlight w:val="yellow"/>
          <w:lang w:val="fr-CA"/>
        </w:rPr>
      </w:pPr>
      <w:r w:rsidRPr="00533591">
        <w:rPr>
          <w:highlight w:val="yellow"/>
          <w:lang w:val="fr-CA"/>
        </w:rPr>
        <w:t>La page principale, qui contient la liste de produits et qui permet d’effectuer une recherche parmi ceux-ci.</w:t>
      </w:r>
    </w:p>
    <w:p w14:paraId="431C5E88" w14:textId="77777777" w:rsidR="00564B64" w:rsidRPr="00533591" w:rsidRDefault="00564B64" w:rsidP="00564B64">
      <w:pPr>
        <w:pStyle w:val="Paragraphedeliste"/>
        <w:numPr>
          <w:ilvl w:val="1"/>
          <w:numId w:val="30"/>
        </w:numPr>
        <w:spacing w:after="160" w:line="259" w:lineRule="auto"/>
        <w:rPr>
          <w:highlight w:val="yellow"/>
          <w:lang w:val="fr-CA"/>
        </w:rPr>
      </w:pPr>
      <w:r w:rsidRPr="00533591">
        <w:rPr>
          <w:highlight w:val="yellow"/>
          <w:lang w:val="fr-CA"/>
        </w:rPr>
        <w:t>Pour chaque produit, il faut afficher :</w:t>
      </w:r>
    </w:p>
    <w:p w14:paraId="32636B23" w14:textId="77777777" w:rsidR="00564B64" w:rsidRPr="00533591" w:rsidRDefault="00564B64" w:rsidP="00564B64">
      <w:pPr>
        <w:pStyle w:val="Paragraphedeliste"/>
        <w:numPr>
          <w:ilvl w:val="2"/>
          <w:numId w:val="30"/>
        </w:numPr>
        <w:spacing w:after="160" w:line="259" w:lineRule="auto"/>
        <w:rPr>
          <w:highlight w:val="yellow"/>
          <w:lang w:val="fr-CA"/>
        </w:rPr>
      </w:pPr>
      <w:r w:rsidRPr="00533591">
        <w:rPr>
          <w:highlight w:val="yellow"/>
          <w:lang w:val="fr-CA"/>
        </w:rPr>
        <w:t>Une image du produit</w:t>
      </w:r>
    </w:p>
    <w:p w14:paraId="2B11EE7D" w14:textId="77777777" w:rsidR="00564B64" w:rsidRPr="00533591" w:rsidRDefault="00564B64" w:rsidP="00564B64">
      <w:pPr>
        <w:pStyle w:val="Paragraphedeliste"/>
        <w:numPr>
          <w:ilvl w:val="2"/>
          <w:numId w:val="30"/>
        </w:numPr>
        <w:spacing w:after="160" w:line="259" w:lineRule="auto"/>
        <w:rPr>
          <w:highlight w:val="yellow"/>
          <w:lang w:val="fr-CA"/>
        </w:rPr>
      </w:pPr>
      <w:r w:rsidRPr="00533591">
        <w:rPr>
          <w:highlight w:val="yellow"/>
          <w:lang w:val="fr-CA"/>
        </w:rPr>
        <w:t>Le nom</w:t>
      </w:r>
    </w:p>
    <w:p w14:paraId="69F703E7" w14:textId="77777777" w:rsidR="00564B64" w:rsidRPr="00533591" w:rsidRDefault="00564B64" w:rsidP="00564B64">
      <w:pPr>
        <w:pStyle w:val="Paragraphedeliste"/>
        <w:numPr>
          <w:ilvl w:val="2"/>
          <w:numId w:val="30"/>
        </w:numPr>
        <w:spacing w:after="160" w:line="259" w:lineRule="auto"/>
        <w:rPr>
          <w:highlight w:val="yellow"/>
          <w:lang w:val="fr-CA"/>
        </w:rPr>
      </w:pPr>
      <w:r w:rsidRPr="00533591">
        <w:rPr>
          <w:highlight w:val="yellow"/>
          <w:lang w:val="fr-CA"/>
        </w:rPr>
        <w:t>Le prix</w:t>
      </w:r>
    </w:p>
    <w:p w14:paraId="445DB499" w14:textId="77777777" w:rsidR="00564B64" w:rsidRPr="00533591" w:rsidRDefault="00564B64" w:rsidP="00564B64">
      <w:pPr>
        <w:pStyle w:val="Paragraphedeliste"/>
        <w:numPr>
          <w:ilvl w:val="2"/>
          <w:numId w:val="30"/>
        </w:numPr>
        <w:spacing w:after="160" w:line="259" w:lineRule="auto"/>
        <w:rPr>
          <w:highlight w:val="yellow"/>
          <w:lang w:val="fr-CA"/>
        </w:rPr>
      </w:pPr>
      <w:r w:rsidRPr="00533591">
        <w:rPr>
          <w:highlight w:val="yellow"/>
          <w:lang w:val="fr-CA"/>
        </w:rPr>
        <w:t>S’il est disponible ou non</w:t>
      </w:r>
    </w:p>
    <w:p w14:paraId="59E618D6" w14:textId="77777777" w:rsidR="00564B64" w:rsidRPr="00533591" w:rsidRDefault="00564B64" w:rsidP="00564B64">
      <w:pPr>
        <w:pStyle w:val="Paragraphedeliste"/>
        <w:numPr>
          <w:ilvl w:val="2"/>
          <w:numId w:val="30"/>
        </w:numPr>
        <w:spacing w:after="160" w:line="259" w:lineRule="auto"/>
        <w:rPr>
          <w:highlight w:val="yellow"/>
          <w:lang w:val="fr-CA"/>
        </w:rPr>
      </w:pPr>
      <w:r w:rsidRPr="00533591">
        <w:rPr>
          <w:highlight w:val="yellow"/>
          <w:lang w:val="fr-CA"/>
        </w:rPr>
        <w:t>Un bouton permettant de le consulter</w:t>
      </w:r>
    </w:p>
    <w:p w14:paraId="6B53BFFA" w14:textId="77777777" w:rsidR="00564B64" w:rsidRPr="00533591" w:rsidRDefault="00564B64" w:rsidP="00564B64">
      <w:pPr>
        <w:pStyle w:val="Paragraphedeliste"/>
        <w:numPr>
          <w:ilvl w:val="0"/>
          <w:numId w:val="30"/>
        </w:numPr>
        <w:spacing w:after="160" w:line="259" w:lineRule="auto"/>
        <w:rPr>
          <w:highlight w:val="yellow"/>
          <w:lang w:val="fr-CA"/>
        </w:rPr>
      </w:pPr>
      <w:r w:rsidRPr="00533591">
        <w:rPr>
          <w:highlight w:val="yellow"/>
          <w:lang w:val="fr-CA"/>
        </w:rPr>
        <w:t>La page de consultation des produits, qui permet d’afficher les détails sur un produit. Les détails à afficher pour le produit sont :</w:t>
      </w:r>
    </w:p>
    <w:p w14:paraId="06F8CBCA" w14:textId="77777777" w:rsidR="00564B64" w:rsidRPr="00533591" w:rsidRDefault="00564B64" w:rsidP="00564B64">
      <w:pPr>
        <w:pStyle w:val="Paragraphedeliste"/>
        <w:numPr>
          <w:ilvl w:val="1"/>
          <w:numId w:val="30"/>
        </w:numPr>
        <w:spacing w:after="160" w:line="259" w:lineRule="auto"/>
        <w:rPr>
          <w:highlight w:val="yellow"/>
          <w:lang w:val="fr-CA"/>
        </w:rPr>
      </w:pPr>
      <w:r w:rsidRPr="00533591">
        <w:rPr>
          <w:highlight w:val="yellow"/>
          <w:lang w:val="fr-CA"/>
        </w:rPr>
        <w:t>L’image</w:t>
      </w:r>
    </w:p>
    <w:p w14:paraId="11AEC280" w14:textId="77777777" w:rsidR="00564B64" w:rsidRPr="00533591" w:rsidRDefault="00564B64" w:rsidP="00564B64">
      <w:pPr>
        <w:pStyle w:val="Paragraphedeliste"/>
        <w:numPr>
          <w:ilvl w:val="1"/>
          <w:numId w:val="30"/>
        </w:numPr>
        <w:spacing w:after="160" w:line="259" w:lineRule="auto"/>
        <w:rPr>
          <w:highlight w:val="yellow"/>
          <w:lang w:val="fr-CA"/>
        </w:rPr>
      </w:pPr>
      <w:r w:rsidRPr="00533591">
        <w:rPr>
          <w:highlight w:val="yellow"/>
          <w:lang w:val="fr-CA"/>
        </w:rPr>
        <w:t>Le nom</w:t>
      </w:r>
    </w:p>
    <w:p w14:paraId="7868723A" w14:textId="77777777" w:rsidR="00564B64" w:rsidRPr="00533591" w:rsidRDefault="00564B64" w:rsidP="00564B64">
      <w:pPr>
        <w:pStyle w:val="Paragraphedeliste"/>
        <w:numPr>
          <w:ilvl w:val="1"/>
          <w:numId w:val="30"/>
        </w:numPr>
        <w:spacing w:after="160" w:line="259" w:lineRule="auto"/>
        <w:rPr>
          <w:highlight w:val="yellow"/>
          <w:lang w:val="fr-CA"/>
        </w:rPr>
      </w:pPr>
      <w:r w:rsidRPr="00533591">
        <w:rPr>
          <w:highlight w:val="yellow"/>
          <w:lang w:val="fr-CA"/>
        </w:rPr>
        <w:t>Une description</w:t>
      </w:r>
    </w:p>
    <w:p w14:paraId="59F31115" w14:textId="77777777" w:rsidR="00564B64" w:rsidRPr="00533591" w:rsidRDefault="00564B64" w:rsidP="00564B64">
      <w:pPr>
        <w:pStyle w:val="Paragraphedeliste"/>
        <w:numPr>
          <w:ilvl w:val="1"/>
          <w:numId w:val="30"/>
        </w:numPr>
        <w:spacing w:after="160" w:line="259" w:lineRule="auto"/>
        <w:rPr>
          <w:highlight w:val="yellow"/>
          <w:lang w:val="fr-CA"/>
        </w:rPr>
      </w:pPr>
      <w:r w:rsidRPr="00533591">
        <w:rPr>
          <w:highlight w:val="yellow"/>
          <w:lang w:val="fr-CA"/>
        </w:rPr>
        <w:t>Le prix</w:t>
      </w:r>
    </w:p>
    <w:p w14:paraId="5CE32FC3" w14:textId="77777777" w:rsidR="00564B64" w:rsidRPr="00533591" w:rsidRDefault="00564B64" w:rsidP="00564B64">
      <w:pPr>
        <w:pStyle w:val="Paragraphedeliste"/>
        <w:numPr>
          <w:ilvl w:val="1"/>
          <w:numId w:val="30"/>
        </w:numPr>
        <w:spacing w:after="160" w:line="259" w:lineRule="auto"/>
        <w:rPr>
          <w:highlight w:val="yellow"/>
          <w:lang w:val="fr-CA"/>
        </w:rPr>
      </w:pPr>
      <w:r w:rsidRPr="00533591">
        <w:rPr>
          <w:highlight w:val="yellow"/>
          <w:lang w:val="fr-CA"/>
        </w:rPr>
        <w:t>Le nombre restant dans l’inventaire</w:t>
      </w:r>
    </w:p>
    <w:p w14:paraId="12AC4394" w14:textId="77777777" w:rsidR="00564B64" w:rsidRPr="00533591" w:rsidRDefault="00564B64" w:rsidP="00564B64">
      <w:pPr>
        <w:pStyle w:val="Paragraphedeliste"/>
        <w:numPr>
          <w:ilvl w:val="1"/>
          <w:numId w:val="30"/>
        </w:numPr>
        <w:spacing w:after="160" w:line="259" w:lineRule="auto"/>
        <w:rPr>
          <w:highlight w:val="yellow"/>
          <w:lang w:val="fr-CA"/>
        </w:rPr>
      </w:pPr>
      <w:r w:rsidRPr="00533591">
        <w:rPr>
          <w:highlight w:val="yellow"/>
          <w:lang w:val="fr-CA"/>
        </w:rPr>
        <w:t>Un bouton permettant d’acheter le produit (s’il en reste dans l’inventaire)</w:t>
      </w:r>
    </w:p>
    <w:p w14:paraId="75A94247" w14:textId="77777777" w:rsidR="00564B64" w:rsidRPr="003A7EAB" w:rsidRDefault="00564B64" w:rsidP="00564B64">
      <w:pPr>
        <w:pStyle w:val="Paragraphedeliste"/>
        <w:numPr>
          <w:ilvl w:val="0"/>
          <w:numId w:val="30"/>
        </w:numPr>
        <w:spacing w:after="160" w:line="259" w:lineRule="auto"/>
        <w:rPr>
          <w:highlight w:val="yellow"/>
          <w:lang w:val="fr-CA"/>
        </w:rPr>
      </w:pPr>
      <w:r w:rsidRPr="003A7EAB">
        <w:rPr>
          <w:highlight w:val="yellow"/>
          <w:lang w:val="fr-CA"/>
        </w:rPr>
        <w:t xml:space="preserve">Une page d’achat du produit (avec </w:t>
      </w:r>
      <w:proofErr w:type="spellStart"/>
      <w:r w:rsidRPr="003A7EAB">
        <w:rPr>
          <w:highlight w:val="yellow"/>
          <w:lang w:val="fr-CA"/>
        </w:rPr>
        <w:t>Stripe</w:t>
      </w:r>
      <w:proofErr w:type="spellEnd"/>
      <w:r w:rsidRPr="003A7EAB">
        <w:rPr>
          <w:highlight w:val="yellow"/>
          <w:lang w:val="fr-CA"/>
        </w:rPr>
        <w:t>)</w:t>
      </w:r>
    </w:p>
    <w:p w14:paraId="7960A2DD" w14:textId="77777777" w:rsidR="00564B64" w:rsidRPr="00C910A6" w:rsidRDefault="00564B64" w:rsidP="00564B64">
      <w:pPr>
        <w:pStyle w:val="Paragraphedeliste"/>
        <w:numPr>
          <w:ilvl w:val="0"/>
          <w:numId w:val="30"/>
        </w:numPr>
        <w:spacing w:after="160" w:line="259" w:lineRule="auto"/>
        <w:rPr>
          <w:highlight w:val="yellow"/>
          <w:lang w:val="fr-CA"/>
        </w:rPr>
      </w:pPr>
      <w:r w:rsidRPr="00C910A6">
        <w:rPr>
          <w:highlight w:val="yellow"/>
          <w:lang w:val="fr-CA"/>
        </w:rPr>
        <w:t>Une ou plusieurs pages d’erreurs (produit inexistant, erreur lors de la transaction, etc.)</w:t>
      </w:r>
    </w:p>
    <w:p w14:paraId="0B54E8E8" w14:textId="77777777" w:rsidR="00564B64" w:rsidRDefault="00564B64" w:rsidP="00564B64">
      <w:r>
        <w:lastRenderedPageBreak/>
        <w:t>Assurez-vous également que l’utilisateur puisse naviguer de façon intuitive entre les différentes sections. Par exemple, l’utilisateur devrait pouvoir facilement revenir à la page principale à partir de n’importe quelle page.</w:t>
      </w:r>
    </w:p>
    <w:p w14:paraId="5377C00E" w14:textId="77777777" w:rsidR="00564B64" w:rsidRDefault="00564B64" w:rsidP="00564B64">
      <w:pPr>
        <w:pStyle w:val="Titre3"/>
      </w:pPr>
      <w:r>
        <w:t>Section administration</w:t>
      </w:r>
    </w:p>
    <w:p w14:paraId="340FC6A2" w14:textId="77777777" w:rsidR="00564B64" w:rsidRPr="00641961" w:rsidRDefault="00564B64" w:rsidP="00564B64">
      <w:pPr>
        <w:rPr>
          <w:highlight w:val="yellow"/>
        </w:rPr>
      </w:pPr>
      <w:r w:rsidRPr="00641961">
        <w:rPr>
          <w:highlight w:val="yellow"/>
        </w:rPr>
        <w:t>Cette section comprend les pages suivantes :</w:t>
      </w:r>
    </w:p>
    <w:p w14:paraId="5C43FDC1" w14:textId="77777777" w:rsidR="00564B64" w:rsidRPr="00641961" w:rsidRDefault="00564B64" w:rsidP="00564B64">
      <w:pPr>
        <w:pStyle w:val="Paragraphedeliste"/>
        <w:numPr>
          <w:ilvl w:val="0"/>
          <w:numId w:val="31"/>
        </w:numPr>
        <w:spacing w:after="160" w:line="259" w:lineRule="auto"/>
        <w:rPr>
          <w:highlight w:val="yellow"/>
          <w:lang w:val="fr-CA"/>
        </w:rPr>
      </w:pPr>
      <w:r w:rsidRPr="00641961">
        <w:rPr>
          <w:highlight w:val="yellow"/>
          <w:lang w:val="fr-CA"/>
        </w:rPr>
        <w:t>La page permettant d’ajouter un produit.</w:t>
      </w:r>
    </w:p>
    <w:p w14:paraId="376ACB33" w14:textId="77777777" w:rsidR="00564B64" w:rsidRPr="00641961" w:rsidRDefault="00564B64" w:rsidP="00564B64">
      <w:pPr>
        <w:pStyle w:val="Paragraphedeliste"/>
        <w:numPr>
          <w:ilvl w:val="0"/>
          <w:numId w:val="31"/>
        </w:numPr>
        <w:spacing w:after="160" w:line="259" w:lineRule="auto"/>
        <w:rPr>
          <w:highlight w:val="yellow"/>
          <w:lang w:val="fr-CA"/>
        </w:rPr>
      </w:pPr>
      <w:r w:rsidRPr="00641961">
        <w:rPr>
          <w:highlight w:val="yellow"/>
          <w:lang w:val="fr-CA"/>
        </w:rPr>
        <w:t>La page permettant de modifier un produit existant. La page devrait être préalablement remplie avec les données du produit afin de faciliter le travail de l’administrateur. Elle devrait contenir un bouton permettant d’appliquer les modifications, mais également un bouton permettant de retirer le produit.</w:t>
      </w:r>
    </w:p>
    <w:p w14:paraId="1702478F" w14:textId="77777777" w:rsidR="00564B64" w:rsidRPr="00641961" w:rsidRDefault="00564B64" w:rsidP="00564B64">
      <w:pPr>
        <w:rPr>
          <w:highlight w:val="yellow"/>
        </w:rPr>
      </w:pPr>
      <w:r w:rsidRPr="00641961">
        <w:rPr>
          <w:highlight w:val="yellow"/>
        </w:rPr>
        <w:t>De plus, seul l’administrateur devrait avoir accès à ces pages. Ses accès doivent être :</w:t>
      </w:r>
    </w:p>
    <w:p w14:paraId="4D7FFF3B" w14:textId="77777777" w:rsidR="00564B64" w:rsidRPr="00641961" w:rsidRDefault="00564B64" w:rsidP="00564B64">
      <w:pPr>
        <w:rPr>
          <w:highlight w:val="yellow"/>
        </w:rPr>
      </w:pPr>
      <w:r w:rsidRPr="00641961">
        <w:rPr>
          <w:highlight w:val="yellow"/>
        </w:rPr>
        <w:t>Utilisateur : admin</w:t>
      </w:r>
    </w:p>
    <w:p w14:paraId="426F62CF" w14:textId="77777777" w:rsidR="00564B64" w:rsidRPr="00641961" w:rsidRDefault="00564B64" w:rsidP="00564B64">
      <w:pPr>
        <w:rPr>
          <w:highlight w:val="yellow"/>
        </w:rPr>
      </w:pPr>
      <w:r w:rsidRPr="00641961">
        <w:rPr>
          <w:highlight w:val="yellow"/>
        </w:rPr>
        <w:t>Mot de passe : Admin123!</w:t>
      </w:r>
    </w:p>
    <w:p w14:paraId="6D9BFA2F" w14:textId="462E7A03" w:rsidR="00564B64" w:rsidRDefault="00564B64" w:rsidP="00564B64">
      <w:r w:rsidRPr="00641961">
        <w:rPr>
          <w:highlight w:val="yellow"/>
        </w:rPr>
        <w:t>À vous de choisir la meilleure méthode pour arriver à sécuriser la section d’administration.</w:t>
      </w:r>
    </w:p>
    <w:p w14:paraId="3AEF9840" w14:textId="77777777" w:rsidR="00D4428B" w:rsidRDefault="00D4428B" w:rsidP="00123CDF"/>
    <w:p w14:paraId="366D2DF3" w14:textId="77777777" w:rsidR="002D6DDA" w:rsidRDefault="002D6DDA" w:rsidP="002D6DDA">
      <w:pPr>
        <w:pStyle w:val="Titre2"/>
      </w:pPr>
      <w:r>
        <w:t>Consignes spéciales</w:t>
      </w:r>
    </w:p>
    <w:p w14:paraId="15889EAF" w14:textId="77777777" w:rsidR="002D6DDA" w:rsidRPr="00AA11E2" w:rsidRDefault="002D6DDA" w:rsidP="002D6DDA">
      <w:r>
        <w:t>Pour les étudiants ayant les cours suivants :</w:t>
      </w:r>
    </w:p>
    <w:p w14:paraId="353C5AD8" w14:textId="77777777" w:rsidR="002D6DDA" w:rsidRDefault="002D6DDA" w:rsidP="002D6DDA">
      <w:pPr>
        <w:pStyle w:val="Titre3"/>
      </w:pPr>
      <w:r>
        <w:t>Programmation avancée</w:t>
      </w:r>
    </w:p>
    <w:p w14:paraId="6775DDF1" w14:textId="77777777" w:rsidR="002D6DDA" w:rsidRDefault="002D6DDA" w:rsidP="002D6DDA">
      <w:r>
        <w:t>Les étudiants ayant le cours « Programmation avancée » devront utiliser le « backend » créé dans ce cours plutôt que JSON Server lors de la mise en production.</w:t>
      </w:r>
    </w:p>
    <w:p w14:paraId="5B3C15D8" w14:textId="77777777" w:rsidR="0096541D" w:rsidRDefault="0096541D">
      <w:pPr>
        <w:rPr>
          <w:b/>
          <w:bCs/>
        </w:rPr>
      </w:pPr>
      <w:r>
        <w:rPr>
          <w:b/>
          <w:bCs/>
        </w:rPr>
        <w:br w:type="page"/>
      </w:r>
    </w:p>
    <w:p w14:paraId="45117A34" w14:textId="77777777" w:rsidR="00294F46" w:rsidRDefault="00294F46" w:rsidP="00294F46">
      <w:pPr>
        <w:pStyle w:val="Titre2"/>
      </w:pPr>
      <w:r>
        <w:lastRenderedPageBreak/>
        <w:t>Présentation orale</w:t>
      </w:r>
    </w:p>
    <w:p w14:paraId="4A89E38C" w14:textId="77777777" w:rsidR="00294F46" w:rsidRDefault="00294F46" w:rsidP="00294F46">
      <w:r>
        <w:t>Vous devez présenter votre projet dans une présentation orale de 20 minutes (+ 5 minutes de questions) dans la semaine d’évaluation. Cette présentation orale couvre vos deux cours (KVA et KUA)</w:t>
      </w:r>
      <w:r>
        <w:rPr>
          <w:rStyle w:val="Appelnotedebasdep"/>
        </w:rPr>
        <w:footnoteReference w:id="1"/>
      </w:r>
      <w:r>
        <w:t xml:space="preserve">. Dans cette présentation, vous devez inclure les éléments suivants : </w:t>
      </w:r>
    </w:p>
    <w:p w14:paraId="49200336" w14:textId="77777777" w:rsidR="002D6DDA" w:rsidRDefault="002D6DDA" w:rsidP="00294F46"/>
    <w:p w14:paraId="26EB56B7" w14:textId="77777777" w:rsidR="00294F46" w:rsidRPr="00294F46" w:rsidRDefault="00294F46" w:rsidP="00294F46">
      <w:pPr>
        <w:pStyle w:val="Paragraphedeliste"/>
        <w:numPr>
          <w:ilvl w:val="0"/>
          <w:numId w:val="26"/>
        </w:numPr>
        <w:rPr>
          <w:lang w:val="fr-CA"/>
        </w:rPr>
      </w:pPr>
      <w:r w:rsidRPr="00294F46">
        <w:rPr>
          <w:lang w:val="fr-CA"/>
        </w:rPr>
        <w:t>Un plan, une introduction et une conclusion.</w:t>
      </w:r>
    </w:p>
    <w:p w14:paraId="2D6A70B1" w14:textId="77777777" w:rsidR="00294F46" w:rsidRDefault="00294F46" w:rsidP="00294F46">
      <w:pPr>
        <w:pStyle w:val="Paragraphedeliste"/>
        <w:numPr>
          <w:ilvl w:val="0"/>
          <w:numId w:val="26"/>
        </w:numPr>
      </w:pPr>
      <w:r>
        <w:t xml:space="preserve">Un support </w:t>
      </w:r>
      <w:proofErr w:type="spellStart"/>
      <w:r>
        <w:t>visuel</w:t>
      </w:r>
      <w:proofErr w:type="spellEnd"/>
      <w:r>
        <w:t>.</w:t>
      </w:r>
    </w:p>
    <w:p w14:paraId="6771F158" w14:textId="77777777" w:rsidR="00294F46" w:rsidRDefault="00294F46" w:rsidP="00294F46">
      <w:pPr>
        <w:pStyle w:val="Paragraphedeliste"/>
        <w:numPr>
          <w:ilvl w:val="0"/>
          <w:numId w:val="26"/>
        </w:numPr>
      </w:pPr>
      <w:r>
        <w:t xml:space="preserve">Le but du </w:t>
      </w:r>
      <w:proofErr w:type="spellStart"/>
      <w:r>
        <w:t>projet</w:t>
      </w:r>
      <w:proofErr w:type="spellEnd"/>
      <w:r>
        <w:t>.</w:t>
      </w:r>
    </w:p>
    <w:p w14:paraId="19449BE8" w14:textId="77777777" w:rsidR="00294F46" w:rsidRDefault="00294F46" w:rsidP="00294F46">
      <w:pPr>
        <w:pStyle w:val="Paragraphedeliste"/>
        <w:numPr>
          <w:ilvl w:val="0"/>
          <w:numId w:val="26"/>
        </w:numPr>
        <w:rPr>
          <w:lang w:val="fr-CA"/>
        </w:rPr>
      </w:pPr>
      <w:r w:rsidRPr="00294F46">
        <w:rPr>
          <w:lang w:val="fr-CA"/>
        </w:rPr>
        <w:t>Les fonctionnalités principales de l’application que vous avez implémentées.</w:t>
      </w:r>
    </w:p>
    <w:p w14:paraId="07289B16" w14:textId="302479A2" w:rsidR="00483B4C" w:rsidRPr="002D6DDA" w:rsidRDefault="00483B4C" w:rsidP="00294F46">
      <w:pPr>
        <w:pStyle w:val="Paragraphedeliste"/>
        <w:numPr>
          <w:ilvl w:val="0"/>
          <w:numId w:val="26"/>
        </w:numPr>
        <w:rPr>
          <w:lang w:val="fr-CA"/>
        </w:rPr>
      </w:pPr>
      <w:r w:rsidRPr="002D6DDA">
        <w:rPr>
          <w:lang w:val="fr-CA"/>
        </w:rPr>
        <w:t>Un diagramme d’entité-relation</w:t>
      </w:r>
    </w:p>
    <w:p w14:paraId="781DCC13" w14:textId="77777777" w:rsidR="00294F46" w:rsidRPr="00294F46" w:rsidRDefault="00294F46" w:rsidP="00294F46">
      <w:pPr>
        <w:pStyle w:val="Paragraphedeliste"/>
        <w:numPr>
          <w:ilvl w:val="0"/>
          <w:numId w:val="26"/>
        </w:numPr>
        <w:rPr>
          <w:lang w:val="fr-CA"/>
        </w:rPr>
      </w:pPr>
      <w:r w:rsidRPr="00294F46">
        <w:rPr>
          <w:lang w:val="fr-CA"/>
        </w:rPr>
        <w:t>Une démonstration en direct de celles-ci.</w:t>
      </w:r>
    </w:p>
    <w:p w14:paraId="2A2AE8F8" w14:textId="77777777" w:rsidR="00294F46" w:rsidRPr="00294F46" w:rsidRDefault="00294F46" w:rsidP="00294F46">
      <w:pPr>
        <w:pStyle w:val="Paragraphedeliste"/>
        <w:numPr>
          <w:ilvl w:val="0"/>
          <w:numId w:val="26"/>
        </w:numPr>
        <w:rPr>
          <w:lang w:val="fr-CA"/>
        </w:rPr>
      </w:pPr>
      <w:r w:rsidRPr="00294F46">
        <w:rPr>
          <w:lang w:val="fr-CA"/>
        </w:rPr>
        <w:t>Vos bons coups principaux (individuels et d’équipe).</w:t>
      </w:r>
    </w:p>
    <w:p w14:paraId="4B383381" w14:textId="77777777" w:rsidR="00294F46" w:rsidRPr="00294F46" w:rsidRDefault="00294F46" w:rsidP="00294F46">
      <w:pPr>
        <w:pStyle w:val="Paragraphedeliste"/>
        <w:numPr>
          <w:ilvl w:val="0"/>
          <w:numId w:val="26"/>
        </w:numPr>
        <w:rPr>
          <w:lang w:val="fr-CA"/>
        </w:rPr>
      </w:pPr>
      <w:r w:rsidRPr="00294F46">
        <w:rPr>
          <w:lang w:val="fr-CA"/>
        </w:rPr>
        <w:t>Les principales difficultés que vous avez rencontrées (individuelles et d’équipe).</w:t>
      </w:r>
    </w:p>
    <w:p w14:paraId="7E6FD66C" w14:textId="77777777" w:rsidR="002D6DDA" w:rsidRDefault="002D6DDA" w:rsidP="00294F46"/>
    <w:p w14:paraId="7CC8D0C2" w14:textId="6A7DFD6B" w:rsidR="00FC6E5D" w:rsidRDefault="00294F46" w:rsidP="00294F46">
      <w:r>
        <w:t>Vos recommandations pour la suite du projet, si on avait plus de temps.</w:t>
      </w:r>
    </w:p>
    <w:p w14:paraId="07DE75F8" w14:textId="77777777" w:rsidR="001466B1" w:rsidRDefault="001466B1">
      <w:pPr>
        <w:rPr>
          <w:rFonts w:asciiTheme="majorHAnsi" w:hAnsiTheme="majorHAnsi" w:cstheme="majorHAnsi"/>
          <w:b/>
          <w:bCs/>
          <w:smallCaps/>
          <w:color w:val="005DAC"/>
          <w:sz w:val="44"/>
          <w:szCs w:val="44"/>
        </w:rPr>
      </w:pPr>
      <w:r>
        <w:br w:type="page"/>
      </w:r>
    </w:p>
    <w:p w14:paraId="556596CA" w14:textId="091864C4" w:rsidR="001466B1" w:rsidRDefault="001466B1" w:rsidP="001466B1">
      <w:pPr>
        <w:pStyle w:val="Titre2"/>
      </w:pPr>
      <w:r>
        <w:lastRenderedPageBreak/>
        <w:t xml:space="preserve">Grille d’évaluation de la présentation orale </w:t>
      </w:r>
    </w:p>
    <w:tbl>
      <w:tblPr>
        <w:tblStyle w:val="Grilledutableau"/>
        <w:tblW w:w="8642" w:type="dxa"/>
        <w:tblLayout w:type="fixed"/>
        <w:tblLook w:val="04A0" w:firstRow="1" w:lastRow="0" w:firstColumn="1" w:lastColumn="0" w:noHBand="0" w:noVBand="1"/>
      </w:tblPr>
      <w:tblGrid>
        <w:gridCol w:w="2830"/>
        <w:gridCol w:w="5812"/>
      </w:tblGrid>
      <w:tr w:rsidR="001466B1" w:rsidRPr="004F3889" w14:paraId="2CC539FE" w14:textId="77777777" w:rsidTr="00D90EA9">
        <w:tc>
          <w:tcPr>
            <w:tcW w:w="2830" w:type="dxa"/>
          </w:tcPr>
          <w:p w14:paraId="3556A7F0" w14:textId="77777777" w:rsidR="001466B1" w:rsidRPr="004F3889" w:rsidRDefault="001466B1" w:rsidP="00D90EA9">
            <w:pPr>
              <w:jc w:val="center"/>
            </w:pPr>
            <w:r w:rsidRPr="004F3889">
              <w:t>Critère d’évaluation</w:t>
            </w:r>
          </w:p>
        </w:tc>
        <w:tc>
          <w:tcPr>
            <w:tcW w:w="5812" w:type="dxa"/>
          </w:tcPr>
          <w:p w14:paraId="587572E2" w14:textId="77777777" w:rsidR="001466B1" w:rsidRPr="004F3889" w:rsidRDefault="001466B1" w:rsidP="00D90EA9">
            <w:pPr>
              <w:jc w:val="center"/>
            </w:pPr>
            <w:r w:rsidRPr="004F3889">
              <w:t>Éléments de critère d’évaluation</w:t>
            </w:r>
          </w:p>
        </w:tc>
      </w:tr>
      <w:tr w:rsidR="001466B1" w:rsidRPr="004F3889" w14:paraId="6E3094BA" w14:textId="77777777" w:rsidTr="00D90EA9">
        <w:tc>
          <w:tcPr>
            <w:tcW w:w="2830" w:type="dxa"/>
          </w:tcPr>
          <w:p w14:paraId="254EA2B6" w14:textId="77777777" w:rsidR="001466B1" w:rsidRPr="004F3889" w:rsidRDefault="001466B1" w:rsidP="00D90EA9">
            <w:pPr>
              <w:jc w:val="center"/>
            </w:pPr>
            <w:r w:rsidRPr="004F3889">
              <w:t>Structure</w:t>
            </w:r>
          </w:p>
          <w:p w14:paraId="54C4E700" w14:textId="77777777" w:rsidR="001466B1" w:rsidRPr="004F3889" w:rsidRDefault="001466B1" w:rsidP="00D90EA9">
            <w:pPr>
              <w:jc w:val="center"/>
            </w:pPr>
          </w:p>
          <w:p w14:paraId="20DEBE66" w14:textId="77777777" w:rsidR="001466B1" w:rsidRPr="004F3889" w:rsidRDefault="001466B1" w:rsidP="00D90EA9">
            <w:pPr>
              <w:jc w:val="center"/>
            </w:pPr>
            <w:r w:rsidRPr="004F3889">
              <w:t>/6</w:t>
            </w:r>
          </w:p>
        </w:tc>
        <w:tc>
          <w:tcPr>
            <w:tcW w:w="5812" w:type="dxa"/>
          </w:tcPr>
          <w:p w14:paraId="1C3B08E7" w14:textId="77777777" w:rsidR="001466B1" w:rsidRPr="002B3953" w:rsidRDefault="001466B1" w:rsidP="001466B1">
            <w:pPr>
              <w:pStyle w:val="Paragraphedeliste"/>
              <w:numPr>
                <w:ilvl w:val="0"/>
                <w:numId w:val="25"/>
              </w:numPr>
              <w:rPr>
                <w:szCs w:val="32"/>
              </w:rPr>
            </w:pPr>
            <w:proofErr w:type="spellStart"/>
            <w:r w:rsidRPr="002B3953">
              <w:rPr>
                <w:szCs w:val="32"/>
              </w:rPr>
              <w:t>Qualité</w:t>
            </w:r>
            <w:proofErr w:type="spellEnd"/>
            <w:r w:rsidRPr="002B3953">
              <w:rPr>
                <w:szCs w:val="32"/>
              </w:rPr>
              <w:t xml:space="preserve"> du plan</w:t>
            </w:r>
          </w:p>
          <w:p w14:paraId="1FD14216" w14:textId="77777777" w:rsidR="001466B1" w:rsidRPr="006E4684" w:rsidRDefault="001466B1" w:rsidP="001466B1">
            <w:pPr>
              <w:pStyle w:val="Paragraphedeliste"/>
              <w:numPr>
                <w:ilvl w:val="0"/>
                <w:numId w:val="25"/>
              </w:numPr>
              <w:rPr>
                <w:szCs w:val="32"/>
                <w:lang w:val="fr-CA"/>
              </w:rPr>
            </w:pPr>
            <w:r w:rsidRPr="006E4684">
              <w:rPr>
                <w:szCs w:val="32"/>
                <w:lang w:val="fr-CA"/>
              </w:rPr>
              <w:t>La présentation est structurée dans un ordre logique</w:t>
            </w:r>
          </w:p>
          <w:p w14:paraId="39E11A5D" w14:textId="77777777" w:rsidR="001466B1" w:rsidRPr="002B3953" w:rsidRDefault="001466B1" w:rsidP="001466B1">
            <w:pPr>
              <w:pStyle w:val="Paragraphedeliste"/>
              <w:numPr>
                <w:ilvl w:val="0"/>
                <w:numId w:val="25"/>
              </w:numPr>
              <w:rPr>
                <w:szCs w:val="32"/>
              </w:rPr>
            </w:pPr>
            <w:proofErr w:type="spellStart"/>
            <w:r w:rsidRPr="002B3953">
              <w:rPr>
                <w:szCs w:val="32"/>
              </w:rPr>
              <w:t>Qualité</w:t>
            </w:r>
            <w:proofErr w:type="spellEnd"/>
            <w:r w:rsidRPr="002B3953">
              <w:rPr>
                <w:szCs w:val="32"/>
              </w:rPr>
              <w:t xml:space="preserve"> de </w:t>
            </w:r>
            <w:proofErr w:type="spellStart"/>
            <w:r w:rsidRPr="002B3953">
              <w:rPr>
                <w:szCs w:val="32"/>
              </w:rPr>
              <w:t>l’introduction</w:t>
            </w:r>
            <w:proofErr w:type="spellEnd"/>
            <w:r w:rsidRPr="002B3953">
              <w:rPr>
                <w:szCs w:val="32"/>
              </w:rPr>
              <w:t xml:space="preserve"> </w:t>
            </w:r>
          </w:p>
          <w:p w14:paraId="0BBD297F" w14:textId="77777777" w:rsidR="001466B1" w:rsidRPr="002B3953" w:rsidRDefault="001466B1" w:rsidP="001466B1">
            <w:pPr>
              <w:pStyle w:val="Paragraphedeliste"/>
              <w:numPr>
                <w:ilvl w:val="0"/>
                <w:numId w:val="25"/>
              </w:numPr>
              <w:rPr>
                <w:szCs w:val="32"/>
              </w:rPr>
            </w:pPr>
            <w:proofErr w:type="spellStart"/>
            <w:r w:rsidRPr="002B3953">
              <w:rPr>
                <w:szCs w:val="32"/>
              </w:rPr>
              <w:t>Qualité</w:t>
            </w:r>
            <w:proofErr w:type="spellEnd"/>
            <w:r w:rsidRPr="002B3953">
              <w:rPr>
                <w:szCs w:val="32"/>
              </w:rPr>
              <w:t xml:space="preserve"> de la conclusion</w:t>
            </w:r>
          </w:p>
          <w:p w14:paraId="72ED9A17" w14:textId="77777777" w:rsidR="001466B1" w:rsidRPr="002B3953" w:rsidRDefault="001466B1" w:rsidP="001466B1">
            <w:pPr>
              <w:pStyle w:val="Paragraphedeliste"/>
              <w:numPr>
                <w:ilvl w:val="0"/>
                <w:numId w:val="25"/>
              </w:numPr>
              <w:rPr>
                <w:szCs w:val="32"/>
              </w:rPr>
            </w:pPr>
            <w:r w:rsidRPr="002B3953">
              <w:rPr>
                <w:szCs w:val="32"/>
              </w:rPr>
              <w:t xml:space="preserve">Bon partage entre les </w:t>
            </w:r>
            <w:proofErr w:type="spellStart"/>
            <w:r w:rsidRPr="002B3953">
              <w:rPr>
                <w:szCs w:val="32"/>
              </w:rPr>
              <w:t>coéquipiers</w:t>
            </w:r>
            <w:proofErr w:type="spellEnd"/>
          </w:p>
          <w:p w14:paraId="203D63F6" w14:textId="77777777" w:rsidR="001466B1" w:rsidRPr="002B3953" w:rsidRDefault="001466B1" w:rsidP="001466B1">
            <w:pPr>
              <w:pStyle w:val="Paragraphedeliste"/>
              <w:numPr>
                <w:ilvl w:val="0"/>
                <w:numId w:val="25"/>
              </w:numPr>
              <w:rPr>
                <w:szCs w:val="32"/>
              </w:rPr>
            </w:pPr>
            <w:r w:rsidRPr="002B3953">
              <w:rPr>
                <w:szCs w:val="32"/>
              </w:rPr>
              <w:t xml:space="preserve">Respect du temps </w:t>
            </w:r>
            <w:proofErr w:type="spellStart"/>
            <w:r w:rsidRPr="002B3953">
              <w:rPr>
                <w:szCs w:val="32"/>
              </w:rPr>
              <w:t>alloué</w:t>
            </w:r>
            <w:proofErr w:type="spellEnd"/>
          </w:p>
        </w:tc>
      </w:tr>
      <w:tr w:rsidR="001466B1" w:rsidRPr="004F3889" w14:paraId="2B2A06BE" w14:textId="77777777" w:rsidTr="00D90EA9">
        <w:tc>
          <w:tcPr>
            <w:tcW w:w="2830" w:type="dxa"/>
          </w:tcPr>
          <w:p w14:paraId="58C6A4E5" w14:textId="77777777" w:rsidR="001466B1" w:rsidRPr="004F3889" w:rsidRDefault="001466B1" w:rsidP="00D90EA9">
            <w:pPr>
              <w:jc w:val="center"/>
            </w:pPr>
            <w:r w:rsidRPr="004F3889">
              <w:t>Contenu</w:t>
            </w:r>
          </w:p>
          <w:p w14:paraId="57B0D2CF" w14:textId="77777777" w:rsidR="001466B1" w:rsidRPr="004F3889" w:rsidRDefault="001466B1" w:rsidP="00D90EA9">
            <w:pPr>
              <w:jc w:val="center"/>
            </w:pPr>
          </w:p>
          <w:p w14:paraId="35944570" w14:textId="77777777" w:rsidR="001466B1" w:rsidRPr="004F3889" w:rsidRDefault="001466B1" w:rsidP="00D90EA9">
            <w:pPr>
              <w:jc w:val="center"/>
            </w:pPr>
            <w:r w:rsidRPr="004F3889">
              <w:t>/17</w:t>
            </w:r>
          </w:p>
        </w:tc>
        <w:tc>
          <w:tcPr>
            <w:tcW w:w="5812" w:type="dxa"/>
          </w:tcPr>
          <w:p w14:paraId="1438A54B" w14:textId="77777777" w:rsidR="001466B1" w:rsidRPr="006E4684" w:rsidRDefault="001466B1" w:rsidP="001466B1">
            <w:pPr>
              <w:pStyle w:val="Paragraphedeliste"/>
              <w:numPr>
                <w:ilvl w:val="0"/>
                <w:numId w:val="25"/>
              </w:numPr>
              <w:rPr>
                <w:szCs w:val="32"/>
                <w:lang w:val="fr-CA"/>
              </w:rPr>
            </w:pPr>
            <w:r w:rsidRPr="006E4684">
              <w:rPr>
                <w:szCs w:val="32"/>
                <w:lang w:val="fr-CA"/>
              </w:rPr>
              <w:t>Présentation adéquate du but du projet</w:t>
            </w:r>
          </w:p>
          <w:p w14:paraId="5C29EC49" w14:textId="77777777" w:rsidR="001466B1" w:rsidRPr="002B3953" w:rsidRDefault="001466B1" w:rsidP="001466B1">
            <w:pPr>
              <w:pStyle w:val="Paragraphedeliste"/>
              <w:numPr>
                <w:ilvl w:val="0"/>
                <w:numId w:val="25"/>
              </w:numPr>
              <w:rPr>
                <w:szCs w:val="32"/>
              </w:rPr>
            </w:pPr>
            <w:proofErr w:type="spellStart"/>
            <w:r w:rsidRPr="002B3953">
              <w:rPr>
                <w:szCs w:val="32"/>
              </w:rPr>
              <w:t>Qualité</w:t>
            </w:r>
            <w:proofErr w:type="spellEnd"/>
            <w:r w:rsidRPr="002B3953">
              <w:rPr>
                <w:szCs w:val="32"/>
              </w:rPr>
              <w:t xml:space="preserve"> de la </w:t>
            </w:r>
            <w:proofErr w:type="spellStart"/>
            <w:r w:rsidRPr="002B3953">
              <w:rPr>
                <w:szCs w:val="32"/>
              </w:rPr>
              <w:t>démonstration</w:t>
            </w:r>
            <w:proofErr w:type="spellEnd"/>
          </w:p>
          <w:p w14:paraId="4F5A95A5" w14:textId="77777777" w:rsidR="001466B1" w:rsidRPr="002B3953" w:rsidRDefault="001466B1" w:rsidP="001466B1">
            <w:pPr>
              <w:pStyle w:val="Paragraphedeliste"/>
              <w:numPr>
                <w:ilvl w:val="0"/>
                <w:numId w:val="25"/>
              </w:numPr>
              <w:rPr>
                <w:szCs w:val="32"/>
              </w:rPr>
            </w:pPr>
            <w:r w:rsidRPr="002B3953">
              <w:rPr>
                <w:szCs w:val="32"/>
              </w:rPr>
              <w:t xml:space="preserve">Les </w:t>
            </w:r>
            <w:proofErr w:type="spellStart"/>
            <w:r w:rsidRPr="002B3953">
              <w:rPr>
                <w:szCs w:val="32"/>
              </w:rPr>
              <w:t>fonctionnalités</w:t>
            </w:r>
            <w:proofErr w:type="spellEnd"/>
            <w:r w:rsidRPr="002B3953">
              <w:rPr>
                <w:szCs w:val="32"/>
              </w:rPr>
              <w:t xml:space="preserve"> </w:t>
            </w:r>
            <w:proofErr w:type="spellStart"/>
            <w:r w:rsidRPr="002B3953">
              <w:rPr>
                <w:szCs w:val="32"/>
              </w:rPr>
              <w:t>intéressantes</w:t>
            </w:r>
            <w:proofErr w:type="spellEnd"/>
            <w:r w:rsidRPr="002B3953">
              <w:rPr>
                <w:szCs w:val="32"/>
              </w:rPr>
              <w:t xml:space="preserve"> </w:t>
            </w:r>
            <w:proofErr w:type="spellStart"/>
            <w:r w:rsidRPr="002B3953">
              <w:rPr>
                <w:szCs w:val="32"/>
              </w:rPr>
              <w:t>sont</w:t>
            </w:r>
            <w:proofErr w:type="spellEnd"/>
            <w:r w:rsidRPr="002B3953">
              <w:rPr>
                <w:szCs w:val="32"/>
              </w:rPr>
              <w:t xml:space="preserve"> couvertes</w:t>
            </w:r>
          </w:p>
          <w:p w14:paraId="612BAEB6" w14:textId="77777777" w:rsidR="001466B1" w:rsidRPr="006E4684" w:rsidRDefault="001466B1" w:rsidP="001466B1">
            <w:pPr>
              <w:pStyle w:val="Paragraphedeliste"/>
              <w:numPr>
                <w:ilvl w:val="0"/>
                <w:numId w:val="25"/>
              </w:numPr>
              <w:rPr>
                <w:szCs w:val="32"/>
                <w:lang w:val="fr-CA"/>
              </w:rPr>
            </w:pPr>
            <w:r w:rsidRPr="006E4684">
              <w:rPr>
                <w:szCs w:val="32"/>
                <w:lang w:val="fr-CA"/>
              </w:rPr>
              <w:t xml:space="preserve">Les principales difficultés rencontrées sont expliquées </w:t>
            </w:r>
          </w:p>
          <w:p w14:paraId="63DA58CD" w14:textId="77777777" w:rsidR="001466B1" w:rsidRPr="006E4684" w:rsidRDefault="001466B1" w:rsidP="001466B1">
            <w:pPr>
              <w:pStyle w:val="Paragraphedeliste"/>
              <w:numPr>
                <w:ilvl w:val="0"/>
                <w:numId w:val="25"/>
              </w:numPr>
              <w:rPr>
                <w:szCs w:val="32"/>
                <w:lang w:val="fr-CA"/>
              </w:rPr>
            </w:pPr>
            <w:r w:rsidRPr="006E4684">
              <w:rPr>
                <w:szCs w:val="32"/>
                <w:lang w:val="fr-CA"/>
              </w:rPr>
              <w:t>Les bons coups présentés sont intéressants et pertinents</w:t>
            </w:r>
          </w:p>
          <w:p w14:paraId="4A8DA4C3" w14:textId="77777777" w:rsidR="001466B1" w:rsidRPr="006E4684" w:rsidRDefault="001466B1" w:rsidP="001466B1">
            <w:pPr>
              <w:pStyle w:val="Paragraphedeliste"/>
              <w:numPr>
                <w:ilvl w:val="0"/>
                <w:numId w:val="25"/>
              </w:numPr>
              <w:rPr>
                <w:szCs w:val="32"/>
                <w:lang w:val="fr-CA"/>
              </w:rPr>
            </w:pPr>
            <w:r w:rsidRPr="006E4684">
              <w:rPr>
                <w:szCs w:val="32"/>
                <w:lang w:val="fr-CA"/>
              </w:rPr>
              <w:t>L’étudiant maîtrise l’application et le code.</w:t>
            </w:r>
          </w:p>
          <w:p w14:paraId="36F6A315" w14:textId="77777777" w:rsidR="001466B1" w:rsidRPr="002B3953" w:rsidRDefault="001466B1" w:rsidP="001466B1">
            <w:pPr>
              <w:pStyle w:val="Paragraphedeliste"/>
              <w:numPr>
                <w:ilvl w:val="0"/>
                <w:numId w:val="25"/>
              </w:numPr>
              <w:rPr>
                <w:szCs w:val="32"/>
              </w:rPr>
            </w:pPr>
            <w:proofErr w:type="spellStart"/>
            <w:r w:rsidRPr="002B3953">
              <w:rPr>
                <w:szCs w:val="32"/>
              </w:rPr>
              <w:t>Qualité</w:t>
            </w:r>
            <w:proofErr w:type="spellEnd"/>
            <w:r w:rsidRPr="002B3953">
              <w:rPr>
                <w:szCs w:val="32"/>
              </w:rPr>
              <w:t xml:space="preserve"> des </w:t>
            </w:r>
            <w:proofErr w:type="spellStart"/>
            <w:r w:rsidRPr="002B3953">
              <w:rPr>
                <w:szCs w:val="32"/>
              </w:rPr>
              <w:t>recommandations</w:t>
            </w:r>
            <w:proofErr w:type="spellEnd"/>
          </w:p>
          <w:p w14:paraId="2EDB3917" w14:textId="77777777" w:rsidR="001466B1" w:rsidRPr="002B3953" w:rsidRDefault="001466B1" w:rsidP="00D90EA9">
            <w:pPr>
              <w:rPr>
                <w:szCs w:val="32"/>
              </w:rPr>
            </w:pPr>
          </w:p>
        </w:tc>
      </w:tr>
      <w:tr w:rsidR="001466B1" w:rsidRPr="004F3889" w14:paraId="14F5D0A6" w14:textId="77777777" w:rsidTr="00D90EA9">
        <w:tc>
          <w:tcPr>
            <w:tcW w:w="2830" w:type="dxa"/>
          </w:tcPr>
          <w:p w14:paraId="06516345" w14:textId="77777777" w:rsidR="001466B1" w:rsidRPr="004F3889" w:rsidRDefault="001466B1" w:rsidP="00D90EA9">
            <w:pPr>
              <w:jc w:val="center"/>
            </w:pPr>
            <w:r w:rsidRPr="004F3889">
              <w:t>Communication verbale et non verbale</w:t>
            </w:r>
          </w:p>
          <w:p w14:paraId="7B5A030A" w14:textId="77777777" w:rsidR="001466B1" w:rsidRPr="004F3889" w:rsidRDefault="001466B1" w:rsidP="00D90EA9">
            <w:pPr>
              <w:jc w:val="center"/>
            </w:pPr>
          </w:p>
          <w:p w14:paraId="47338095" w14:textId="77777777" w:rsidR="001466B1" w:rsidRPr="004F3889" w:rsidRDefault="001466B1" w:rsidP="00D90EA9">
            <w:pPr>
              <w:jc w:val="center"/>
            </w:pPr>
            <w:r w:rsidRPr="004F3889">
              <w:t>/4</w:t>
            </w:r>
          </w:p>
        </w:tc>
        <w:tc>
          <w:tcPr>
            <w:tcW w:w="5812" w:type="dxa"/>
          </w:tcPr>
          <w:p w14:paraId="1DD8A7FA" w14:textId="77777777" w:rsidR="001466B1" w:rsidRPr="002B3953" w:rsidRDefault="001466B1" w:rsidP="001466B1">
            <w:pPr>
              <w:pStyle w:val="Paragraphedeliste"/>
              <w:numPr>
                <w:ilvl w:val="0"/>
                <w:numId w:val="25"/>
              </w:numPr>
              <w:rPr>
                <w:szCs w:val="32"/>
              </w:rPr>
            </w:pPr>
            <w:r w:rsidRPr="002B3953">
              <w:rPr>
                <w:szCs w:val="32"/>
              </w:rPr>
              <w:t xml:space="preserve">Volume, </w:t>
            </w:r>
            <w:proofErr w:type="spellStart"/>
            <w:r w:rsidRPr="002B3953">
              <w:rPr>
                <w:szCs w:val="32"/>
              </w:rPr>
              <w:t>prononciation</w:t>
            </w:r>
            <w:proofErr w:type="spellEnd"/>
            <w:r w:rsidRPr="002B3953">
              <w:rPr>
                <w:szCs w:val="32"/>
              </w:rPr>
              <w:t xml:space="preserve"> et </w:t>
            </w:r>
            <w:proofErr w:type="spellStart"/>
            <w:r w:rsidRPr="002B3953">
              <w:rPr>
                <w:szCs w:val="32"/>
              </w:rPr>
              <w:t>débit</w:t>
            </w:r>
            <w:proofErr w:type="spellEnd"/>
            <w:r w:rsidRPr="002B3953">
              <w:rPr>
                <w:szCs w:val="32"/>
              </w:rPr>
              <w:t xml:space="preserve"> </w:t>
            </w:r>
            <w:proofErr w:type="spellStart"/>
            <w:r w:rsidRPr="002B3953">
              <w:rPr>
                <w:szCs w:val="32"/>
              </w:rPr>
              <w:t>approprié</w:t>
            </w:r>
            <w:proofErr w:type="spellEnd"/>
          </w:p>
          <w:p w14:paraId="1BB0DF1D" w14:textId="77777777" w:rsidR="001466B1" w:rsidRPr="002B3953" w:rsidRDefault="001466B1" w:rsidP="001466B1">
            <w:pPr>
              <w:pStyle w:val="Paragraphedeliste"/>
              <w:numPr>
                <w:ilvl w:val="0"/>
                <w:numId w:val="25"/>
              </w:numPr>
              <w:rPr>
                <w:szCs w:val="32"/>
              </w:rPr>
            </w:pPr>
            <w:proofErr w:type="spellStart"/>
            <w:r w:rsidRPr="002B3953">
              <w:rPr>
                <w:szCs w:val="32"/>
              </w:rPr>
              <w:t>Niveau</w:t>
            </w:r>
            <w:proofErr w:type="spellEnd"/>
            <w:r w:rsidRPr="002B3953">
              <w:rPr>
                <w:szCs w:val="32"/>
              </w:rPr>
              <w:t xml:space="preserve"> de langue </w:t>
            </w:r>
            <w:proofErr w:type="spellStart"/>
            <w:r w:rsidRPr="002B3953">
              <w:rPr>
                <w:szCs w:val="32"/>
              </w:rPr>
              <w:t>approprié</w:t>
            </w:r>
            <w:proofErr w:type="spellEnd"/>
          </w:p>
          <w:p w14:paraId="6B6C2556" w14:textId="77777777" w:rsidR="001466B1" w:rsidRPr="002B3953" w:rsidRDefault="001466B1" w:rsidP="001466B1">
            <w:pPr>
              <w:pStyle w:val="Paragraphedeliste"/>
              <w:numPr>
                <w:ilvl w:val="0"/>
                <w:numId w:val="25"/>
              </w:numPr>
              <w:rPr>
                <w:szCs w:val="32"/>
              </w:rPr>
            </w:pPr>
            <w:r w:rsidRPr="002B3953">
              <w:rPr>
                <w:szCs w:val="32"/>
              </w:rPr>
              <w:t xml:space="preserve">Posture et </w:t>
            </w:r>
            <w:proofErr w:type="spellStart"/>
            <w:r w:rsidRPr="002B3953">
              <w:rPr>
                <w:szCs w:val="32"/>
              </w:rPr>
              <w:t>maintien</w:t>
            </w:r>
            <w:proofErr w:type="spellEnd"/>
            <w:r w:rsidRPr="002B3953">
              <w:rPr>
                <w:szCs w:val="32"/>
              </w:rPr>
              <w:t xml:space="preserve"> impeccable</w:t>
            </w:r>
          </w:p>
          <w:p w14:paraId="2EE15139" w14:textId="77777777" w:rsidR="001466B1" w:rsidRPr="006E4684" w:rsidRDefault="001466B1" w:rsidP="001466B1">
            <w:pPr>
              <w:pStyle w:val="Paragraphedeliste"/>
              <w:numPr>
                <w:ilvl w:val="0"/>
                <w:numId w:val="25"/>
              </w:numPr>
              <w:rPr>
                <w:szCs w:val="32"/>
                <w:lang w:val="fr-CA"/>
              </w:rPr>
            </w:pPr>
            <w:r w:rsidRPr="006E4684">
              <w:rPr>
                <w:szCs w:val="32"/>
                <w:lang w:val="fr-CA"/>
              </w:rPr>
              <w:t>Contact visuel adéquat avec l’auditoire</w:t>
            </w:r>
          </w:p>
        </w:tc>
      </w:tr>
      <w:tr w:rsidR="001466B1" w:rsidRPr="004F3889" w14:paraId="1AD93D37" w14:textId="77777777" w:rsidTr="00D90EA9">
        <w:tc>
          <w:tcPr>
            <w:tcW w:w="2830" w:type="dxa"/>
          </w:tcPr>
          <w:p w14:paraId="35523B16" w14:textId="77777777" w:rsidR="001466B1" w:rsidRDefault="001466B1" w:rsidP="00D90EA9">
            <w:pPr>
              <w:jc w:val="center"/>
            </w:pPr>
            <w:r w:rsidRPr="004F3889">
              <w:t>Support visuel</w:t>
            </w:r>
          </w:p>
          <w:p w14:paraId="2EB1791C" w14:textId="77777777" w:rsidR="001466B1" w:rsidRPr="004F3889" w:rsidRDefault="001466B1" w:rsidP="00D90EA9">
            <w:pPr>
              <w:jc w:val="center"/>
            </w:pPr>
          </w:p>
          <w:p w14:paraId="697FF0E6" w14:textId="77777777" w:rsidR="001466B1" w:rsidRPr="004F3889" w:rsidRDefault="001466B1" w:rsidP="00D90EA9">
            <w:pPr>
              <w:jc w:val="center"/>
            </w:pPr>
            <w:r w:rsidRPr="004F3889">
              <w:t>/2</w:t>
            </w:r>
          </w:p>
        </w:tc>
        <w:tc>
          <w:tcPr>
            <w:tcW w:w="5812" w:type="dxa"/>
          </w:tcPr>
          <w:p w14:paraId="6C499D90" w14:textId="77777777" w:rsidR="001466B1" w:rsidRPr="002B3953" w:rsidRDefault="001466B1" w:rsidP="001466B1">
            <w:pPr>
              <w:pStyle w:val="Paragraphedeliste"/>
              <w:numPr>
                <w:ilvl w:val="0"/>
                <w:numId w:val="25"/>
              </w:numPr>
              <w:rPr>
                <w:szCs w:val="32"/>
              </w:rPr>
            </w:pPr>
            <w:r w:rsidRPr="002B3953">
              <w:rPr>
                <w:szCs w:val="32"/>
              </w:rPr>
              <w:t xml:space="preserve">Supports </w:t>
            </w:r>
            <w:proofErr w:type="spellStart"/>
            <w:r w:rsidRPr="002B3953">
              <w:rPr>
                <w:szCs w:val="32"/>
              </w:rPr>
              <w:t>visuels</w:t>
            </w:r>
            <w:proofErr w:type="spellEnd"/>
            <w:r w:rsidRPr="002B3953">
              <w:rPr>
                <w:szCs w:val="32"/>
              </w:rPr>
              <w:t xml:space="preserve"> </w:t>
            </w:r>
            <w:proofErr w:type="spellStart"/>
            <w:proofErr w:type="gramStart"/>
            <w:r w:rsidRPr="002B3953">
              <w:rPr>
                <w:szCs w:val="32"/>
              </w:rPr>
              <w:t>appropriés</w:t>
            </w:r>
            <w:proofErr w:type="spellEnd"/>
            <w:proofErr w:type="gramEnd"/>
          </w:p>
          <w:p w14:paraId="5F2EA0BC" w14:textId="77777777" w:rsidR="001466B1" w:rsidRPr="006E4684" w:rsidRDefault="001466B1" w:rsidP="001466B1">
            <w:pPr>
              <w:pStyle w:val="Paragraphedeliste"/>
              <w:numPr>
                <w:ilvl w:val="0"/>
                <w:numId w:val="25"/>
              </w:numPr>
              <w:rPr>
                <w:szCs w:val="32"/>
                <w:lang w:val="fr-CA"/>
              </w:rPr>
            </w:pPr>
            <w:r w:rsidRPr="006E4684">
              <w:rPr>
                <w:szCs w:val="32"/>
                <w:lang w:val="fr-CA"/>
              </w:rPr>
              <w:t>Supports lisibles et de qualités</w:t>
            </w:r>
          </w:p>
        </w:tc>
      </w:tr>
      <w:tr w:rsidR="001466B1" w:rsidRPr="004F3889" w14:paraId="1A387698" w14:textId="77777777" w:rsidTr="00D90EA9">
        <w:tc>
          <w:tcPr>
            <w:tcW w:w="2830" w:type="dxa"/>
          </w:tcPr>
          <w:p w14:paraId="1B0E368F" w14:textId="77777777" w:rsidR="001466B1" w:rsidRDefault="001466B1" w:rsidP="00D90EA9">
            <w:pPr>
              <w:jc w:val="center"/>
            </w:pPr>
            <w:r w:rsidRPr="004F3889">
              <w:t>Réponse</w:t>
            </w:r>
            <w:r>
              <w:t>s</w:t>
            </w:r>
            <w:r w:rsidRPr="004F3889">
              <w:t xml:space="preserve"> aux questions</w:t>
            </w:r>
          </w:p>
          <w:p w14:paraId="0B4FBBAF" w14:textId="77777777" w:rsidR="001466B1" w:rsidRPr="004F3889" w:rsidRDefault="001466B1" w:rsidP="00D90EA9">
            <w:pPr>
              <w:jc w:val="center"/>
            </w:pPr>
          </w:p>
          <w:p w14:paraId="0CDFD0BD" w14:textId="77777777" w:rsidR="001466B1" w:rsidRPr="004F3889" w:rsidRDefault="001466B1" w:rsidP="00D90EA9">
            <w:pPr>
              <w:jc w:val="center"/>
            </w:pPr>
            <w:r w:rsidRPr="004F3889">
              <w:t>/1</w:t>
            </w:r>
          </w:p>
        </w:tc>
        <w:tc>
          <w:tcPr>
            <w:tcW w:w="5812" w:type="dxa"/>
          </w:tcPr>
          <w:p w14:paraId="0157A3ED" w14:textId="77777777" w:rsidR="001466B1" w:rsidRPr="002B3953" w:rsidRDefault="001466B1" w:rsidP="001466B1">
            <w:pPr>
              <w:pStyle w:val="Paragraphedeliste"/>
              <w:numPr>
                <w:ilvl w:val="0"/>
                <w:numId w:val="25"/>
              </w:numPr>
              <w:rPr>
                <w:szCs w:val="32"/>
              </w:rPr>
            </w:pPr>
            <w:proofErr w:type="spellStart"/>
            <w:r w:rsidRPr="002B3953">
              <w:rPr>
                <w:szCs w:val="32"/>
              </w:rPr>
              <w:t>Réponses</w:t>
            </w:r>
            <w:proofErr w:type="spellEnd"/>
            <w:r w:rsidRPr="002B3953">
              <w:rPr>
                <w:szCs w:val="32"/>
              </w:rPr>
              <w:t xml:space="preserve"> </w:t>
            </w:r>
            <w:proofErr w:type="spellStart"/>
            <w:r w:rsidRPr="002B3953">
              <w:rPr>
                <w:szCs w:val="32"/>
              </w:rPr>
              <w:t>appropriées</w:t>
            </w:r>
            <w:proofErr w:type="spellEnd"/>
            <w:r w:rsidRPr="002B3953">
              <w:rPr>
                <w:szCs w:val="32"/>
              </w:rPr>
              <w:t xml:space="preserve"> aux questions</w:t>
            </w:r>
          </w:p>
        </w:tc>
      </w:tr>
    </w:tbl>
    <w:p w14:paraId="032A613E" w14:textId="77777777" w:rsidR="001466B1" w:rsidRDefault="001466B1" w:rsidP="001466B1"/>
    <w:sectPr w:rsidR="001466B1" w:rsidSect="00A261BB">
      <w:headerReference w:type="even" r:id="rId12"/>
      <w:headerReference w:type="default" r:id="rId13"/>
      <w:footerReference w:type="even" r:id="rId14"/>
      <w:footerReference w:type="default" r:id="rId15"/>
      <w:headerReference w:type="first" r:id="rId16"/>
      <w:footerReference w:type="first" r:id="rId17"/>
      <w:pgSz w:w="12240" w:h="15840"/>
      <w:pgMar w:top="851" w:right="964" w:bottom="720" w:left="1077" w:header="283"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8C252A" w14:textId="77777777" w:rsidR="00786EFF" w:rsidRDefault="00786EFF" w:rsidP="00E058EB">
      <w:r>
        <w:separator/>
      </w:r>
    </w:p>
    <w:p w14:paraId="037A7488" w14:textId="77777777" w:rsidR="00786EFF" w:rsidRDefault="00786EFF"/>
    <w:p w14:paraId="0BD548B2" w14:textId="77777777" w:rsidR="00786EFF" w:rsidRDefault="00786EFF" w:rsidP="00EA1229"/>
  </w:endnote>
  <w:endnote w:type="continuationSeparator" w:id="0">
    <w:p w14:paraId="49E45740" w14:textId="77777777" w:rsidR="00786EFF" w:rsidRDefault="00786EFF" w:rsidP="00E058EB">
      <w:r>
        <w:continuationSeparator/>
      </w:r>
    </w:p>
    <w:p w14:paraId="57F402CC" w14:textId="77777777" w:rsidR="00786EFF" w:rsidRDefault="00786EFF"/>
    <w:p w14:paraId="471C3010" w14:textId="77777777" w:rsidR="00786EFF" w:rsidRDefault="00786EFF" w:rsidP="00EA12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96F39" w14:textId="77777777" w:rsidR="00A33E89" w:rsidRDefault="00A33E8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AAF1B" w14:textId="77777777" w:rsidR="00A33E89" w:rsidRDefault="00A33E89">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8B852" w14:textId="77777777" w:rsidR="00A33E89" w:rsidRDefault="00A33E8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6537E3" w14:textId="77777777" w:rsidR="00786EFF" w:rsidRDefault="00786EFF" w:rsidP="00EA1229">
      <w:r>
        <w:separator/>
      </w:r>
    </w:p>
  </w:footnote>
  <w:footnote w:type="continuationSeparator" w:id="0">
    <w:p w14:paraId="46EA7C41" w14:textId="77777777" w:rsidR="00786EFF" w:rsidRDefault="00786EFF" w:rsidP="00E058EB">
      <w:r>
        <w:continuationSeparator/>
      </w:r>
    </w:p>
    <w:p w14:paraId="2CADA09B" w14:textId="77777777" w:rsidR="00786EFF" w:rsidRDefault="00786EFF"/>
    <w:p w14:paraId="1BF72FBB" w14:textId="77777777" w:rsidR="00786EFF" w:rsidRDefault="00786EFF" w:rsidP="00EA1229"/>
  </w:footnote>
  <w:footnote w:id="1">
    <w:p w14:paraId="59BDC62B" w14:textId="7359346F" w:rsidR="00294F46" w:rsidRDefault="00294F46" w:rsidP="00294F46">
      <w:pPr>
        <w:pStyle w:val="Notedebasdepage"/>
      </w:pPr>
      <w:r>
        <w:rPr>
          <w:rStyle w:val="Appelnotedebasdep"/>
        </w:rPr>
        <w:footnoteRef/>
      </w:r>
      <w:r>
        <w:t xml:space="preserve"> Si vous n’avez que le </w:t>
      </w:r>
      <w:r w:rsidR="00947F09">
        <w:t>frontend</w:t>
      </w:r>
      <w:r>
        <w:t xml:space="preserve"> à présenter, votre présentation devra durer de 10 à 15 minutes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A9753" w14:textId="77777777" w:rsidR="00A33E89" w:rsidRDefault="00A33E8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48B13" w14:textId="421DCE0F" w:rsidR="006B65DD" w:rsidRPr="002B10CF" w:rsidRDefault="00C42F46" w:rsidP="00C42F46">
    <w:pPr>
      <w:pStyle w:val="En-tte"/>
      <w:tabs>
        <w:tab w:val="clear" w:pos="4153"/>
        <w:tab w:val="clear" w:pos="8306"/>
        <w:tab w:val="left" w:pos="7016"/>
      </w:tabs>
      <w:rPr>
        <w:color w:val="F2F2F2" w:themeColor="background1" w:themeShade="F2"/>
      </w:rPr>
    </w:pPr>
    <w:r>
      <w:rPr>
        <w:noProof/>
      </w:rPr>
      <w:drawing>
        <wp:anchor distT="0" distB="0" distL="114300" distR="114300" simplePos="0" relativeHeight="251666432" behindDoc="1" locked="0" layoutInCell="0" allowOverlap="1" wp14:anchorId="1C2EA19B" wp14:editId="3E449484">
          <wp:simplePos x="0" y="0"/>
          <wp:positionH relativeFrom="page">
            <wp:align>left</wp:align>
          </wp:positionH>
          <wp:positionV relativeFrom="page">
            <wp:align>top</wp:align>
          </wp:positionV>
          <wp:extent cx="3886200" cy="3657600"/>
          <wp:effectExtent l="0" t="0" r="0" b="0"/>
          <wp:wrapNone/>
          <wp:docPr id="704811739" name="Image 704811739" descr="Une image contenant capture d’écran, Graphique, graphisme, Caractère color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811739" name="Image 704811739" descr="Une image contenant capture d’écran, Graphique, graphisme, Caractère coloré&#10;&#10;Description générée automatiquement"/>
                  <pic:cNvPicPr>
                    <a:picLocks noChangeAspect="1" noChangeArrowheads="1"/>
                  </pic:cNvPicPr>
                </pic:nvPicPr>
                <pic:blipFill>
                  <a:blip r:embed="rId1">
                    <a:clrChange>
                      <a:clrFrom>
                        <a:srgbClr val="FFFFFC"/>
                      </a:clrFrom>
                      <a:clrTo>
                        <a:srgbClr val="FFFFFC">
                          <a:alpha val="0"/>
                        </a:srgbClr>
                      </a:clrTo>
                    </a:clrChange>
                    <a:extLst>
                      <a:ext uri="{28A0092B-C50C-407E-A947-70E740481C1C}">
                        <a14:useLocalDpi xmlns:a14="http://schemas.microsoft.com/office/drawing/2010/main" val="0"/>
                      </a:ext>
                    </a:extLst>
                  </a:blip>
                  <a:srcRect r="50041" b="63660"/>
                  <a:stretch>
                    <a:fillRect/>
                  </a:stretch>
                </pic:blipFill>
                <pic:spPr bwMode="auto">
                  <a:xfrm>
                    <a:off x="0" y="0"/>
                    <a:ext cx="3886200" cy="3657600"/>
                  </a:xfrm>
                  <a:prstGeom prst="rect">
                    <a:avLst/>
                  </a:prstGeom>
                  <a:noFill/>
                </pic:spPr>
              </pic:pic>
            </a:graphicData>
          </a:graphic>
          <wp14:sizeRelH relativeFrom="page">
            <wp14:pctWidth>0</wp14:pctWidth>
          </wp14:sizeRelH>
          <wp14:sizeRelV relativeFrom="page">
            <wp14:pctHeight>0</wp14:pctHeight>
          </wp14:sizeRelV>
        </wp:anchor>
      </w:drawing>
    </w:r>
    <w:r>
      <w:rPr>
        <w:color w:val="F2F2F2" w:themeColor="background1" w:themeShade="F2"/>
      </w:rPr>
      <w:tab/>
    </w:r>
    <w:r>
      <w:rPr>
        <w:rFonts w:asciiTheme="majorHAnsi" w:hAnsiTheme="majorHAnsi" w:cstheme="majorHAnsi"/>
        <w:b/>
        <w:bCs/>
        <w:color w:val="005DAC"/>
        <w:sz w:val="32"/>
        <w:szCs w:val="32"/>
      </w:rPr>
      <w:t xml:space="preserve">Boutique – </w:t>
    </w:r>
    <w:r w:rsidR="00A33E89">
      <w:rPr>
        <w:rFonts w:asciiTheme="majorHAnsi" w:hAnsiTheme="majorHAnsi" w:cstheme="majorHAnsi"/>
        <w:b/>
        <w:bCs/>
        <w:color w:val="005DAC"/>
        <w:sz w:val="32"/>
        <w:szCs w:val="32"/>
      </w:rPr>
      <w:t>Frontend</w:t>
    </w:r>
    <w:r>
      <w:rPr>
        <w:rFonts w:asciiTheme="majorHAnsi" w:hAnsiTheme="majorHAnsi" w:cstheme="majorHAnsi"/>
        <w:b/>
        <w:bCs/>
        <w:color w:val="005DAC"/>
        <w:sz w:val="32"/>
        <w:szCs w:val="3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E5349" w14:textId="77777777" w:rsidR="00A33E89" w:rsidRDefault="00A33E8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65.25pt;height:69pt;visibility:visible;mso-wrap-style:square" o:bullet="t">
        <v:imagedata r:id="rId1" o:title=""/>
      </v:shape>
    </w:pict>
  </w:numPicBullet>
  <w:numPicBullet w:numPicBulletId="1">
    <w:pict>
      <v:shape id="_x0000_i1037" type="#_x0000_t75" style="width:11.25pt;height:11.25pt;visibility:visible;mso-wrap-style:square" o:bullet="t">
        <v:imagedata r:id="rId2" o:title=""/>
      </v:shape>
    </w:pict>
  </w:numPicBullet>
  <w:abstractNum w:abstractNumId="0" w15:restartNumberingAfterBreak="0">
    <w:nsid w:val="01C45DF7"/>
    <w:multiLevelType w:val="hybridMultilevel"/>
    <w:tmpl w:val="847ADEE2"/>
    <w:lvl w:ilvl="0" w:tplc="68969906">
      <w:start w:val="1"/>
      <w:numFmt w:val="bullet"/>
      <w:lvlText w:val=""/>
      <w:lvlJc w:val="left"/>
      <w:pPr>
        <w:ind w:left="720" w:hanging="360"/>
      </w:pPr>
      <w:rPr>
        <w:rFonts w:ascii="Wingdings" w:hAnsi="Wingdings" w:hint="default"/>
        <w:color w:val="FFC000"/>
      </w:rPr>
    </w:lvl>
    <w:lvl w:ilvl="1" w:tplc="FFFFFFFF">
      <w:start w:val="1"/>
      <w:numFmt w:val="bullet"/>
      <w:lvlText w:val="o"/>
      <w:lvlJc w:val="left"/>
      <w:pPr>
        <w:ind w:left="1440" w:hanging="360"/>
      </w:pPr>
      <w:rPr>
        <w:rFonts w:ascii="Courier New" w:hAnsi="Courier New" w:cs="Courier New" w:hint="default"/>
      </w:rPr>
    </w:lvl>
    <w:lvl w:ilvl="2" w:tplc="0C0C0003">
      <w:start w:val="1"/>
      <w:numFmt w:val="bullet"/>
      <w:lvlText w:val="o"/>
      <w:lvlJc w:val="left"/>
      <w:pPr>
        <w:ind w:left="2160" w:hanging="360"/>
      </w:pPr>
      <w:rPr>
        <w:rFonts w:ascii="Courier New" w:hAnsi="Courier New" w:cs="Courier New"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 w15:restartNumberingAfterBreak="0">
    <w:nsid w:val="07C12044"/>
    <w:multiLevelType w:val="hybridMultilevel"/>
    <w:tmpl w:val="24E0174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3AB35E0"/>
    <w:multiLevelType w:val="hybridMultilevel"/>
    <w:tmpl w:val="303E0576"/>
    <w:lvl w:ilvl="0" w:tplc="384075FE">
      <w:start w:val="1"/>
      <w:numFmt w:val="bullet"/>
      <w:lvlText w:val=""/>
      <w:lvlPicBulletId w:val="0"/>
      <w:lvlJc w:val="left"/>
      <w:pPr>
        <w:ind w:left="720" w:hanging="360"/>
      </w:pPr>
      <w:rPr>
        <w:rFonts w:ascii="Symbol" w:hAnsi="Symbol" w:hint="default"/>
        <w:color w:val="auto"/>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3" w15:restartNumberingAfterBreak="0">
    <w:nsid w:val="16D1154F"/>
    <w:multiLevelType w:val="hybridMultilevel"/>
    <w:tmpl w:val="43A0BCD6"/>
    <w:lvl w:ilvl="0" w:tplc="68969906">
      <w:start w:val="1"/>
      <w:numFmt w:val="bullet"/>
      <w:lvlText w:val=""/>
      <w:lvlJc w:val="left"/>
      <w:pPr>
        <w:ind w:left="720" w:hanging="360"/>
      </w:pPr>
      <w:rPr>
        <w:rFonts w:ascii="Wingdings" w:hAnsi="Wingdings" w:hint="default"/>
        <w:color w:val="FFC000"/>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1B3327DE"/>
    <w:multiLevelType w:val="hybridMultilevel"/>
    <w:tmpl w:val="40C8986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1C4A6AD0"/>
    <w:multiLevelType w:val="hybridMultilevel"/>
    <w:tmpl w:val="FFD2D90C"/>
    <w:lvl w:ilvl="0" w:tplc="8F88DD5A">
      <w:start w:val="1"/>
      <w:numFmt w:val="bullet"/>
      <w:lvlText w:val=""/>
      <w:lvlPicBulletId w:val="1"/>
      <w:lvlJc w:val="left"/>
      <w:pPr>
        <w:ind w:left="720" w:hanging="360"/>
      </w:pPr>
      <w:rPr>
        <w:rFonts w:ascii="Symbol" w:hAnsi="Symbol" w:hint="default"/>
        <w:color w:val="auto"/>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282D7361"/>
    <w:multiLevelType w:val="hybridMultilevel"/>
    <w:tmpl w:val="3AC29BFE"/>
    <w:lvl w:ilvl="0" w:tplc="80E4347A">
      <w:numFmt w:val="bullet"/>
      <w:lvlText w:val="-"/>
      <w:lvlJc w:val="left"/>
      <w:pPr>
        <w:ind w:left="720" w:hanging="360"/>
      </w:pPr>
      <w:rPr>
        <w:rFonts w:ascii="Century Gothic" w:eastAsiaTheme="minorHAnsi" w:hAnsi="Century Gothic"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2837728A"/>
    <w:multiLevelType w:val="hybridMultilevel"/>
    <w:tmpl w:val="AE94EC84"/>
    <w:lvl w:ilvl="0" w:tplc="071E45BE">
      <w:start w:val="1"/>
      <w:numFmt w:val="bullet"/>
      <w:lvlText w:val=""/>
      <w:lvlJc w:val="left"/>
      <w:pPr>
        <w:tabs>
          <w:tab w:val="num" w:pos="720"/>
        </w:tabs>
        <w:ind w:left="720" w:hanging="360"/>
      </w:pPr>
      <w:rPr>
        <w:rFonts w:ascii="Symbol" w:hAnsi="Symbol" w:hint="default"/>
      </w:rPr>
    </w:lvl>
    <w:lvl w:ilvl="1" w:tplc="DE26F3FE">
      <w:start w:val="1"/>
      <w:numFmt w:val="bullet"/>
      <w:lvlText w:val=""/>
      <w:lvlJc w:val="left"/>
      <w:pPr>
        <w:tabs>
          <w:tab w:val="num" w:pos="1440"/>
        </w:tabs>
        <w:ind w:left="1440" w:hanging="360"/>
      </w:pPr>
      <w:rPr>
        <w:rFonts w:ascii="Symbol" w:hAnsi="Symbol" w:hint="default"/>
      </w:rPr>
    </w:lvl>
    <w:lvl w:ilvl="2" w:tplc="224E6196" w:tentative="1">
      <w:start w:val="1"/>
      <w:numFmt w:val="bullet"/>
      <w:lvlText w:val=""/>
      <w:lvlJc w:val="left"/>
      <w:pPr>
        <w:tabs>
          <w:tab w:val="num" w:pos="2160"/>
        </w:tabs>
        <w:ind w:left="2160" w:hanging="360"/>
      </w:pPr>
      <w:rPr>
        <w:rFonts w:ascii="Symbol" w:hAnsi="Symbol" w:hint="default"/>
      </w:rPr>
    </w:lvl>
    <w:lvl w:ilvl="3" w:tplc="118EB6A2" w:tentative="1">
      <w:start w:val="1"/>
      <w:numFmt w:val="bullet"/>
      <w:lvlText w:val=""/>
      <w:lvlJc w:val="left"/>
      <w:pPr>
        <w:tabs>
          <w:tab w:val="num" w:pos="2880"/>
        </w:tabs>
        <w:ind w:left="2880" w:hanging="360"/>
      </w:pPr>
      <w:rPr>
        <w:rFonts w:ascii="Symbol" w:hAnsi="Symbol" w:hint="default"/>
      </w:rPr>
    </w:lvl>
    <w:lvl w:ilvl="4" w:tplc="E4CC07FC" w:tentative="1">
      <w:start w:val="1"/>
      <w:numFmt w:val="bullet"/>
      <w:lvlText w:val=""/>
      <w:lvlJc w:val="left"/>
      <w:pPr>
        <w:tabs>
          <w:tab w:val="num" w:pos="3600"/>
        </w:tabs>
        <w:ind w:left="3600" w:hanging="360"/>
      </w:pPr>
      <w:rPr>
        <w:rFonts w:ascii="Symbol" w:hAnsi="Symbol" w:hint="default"/>
      </w:rPr>
    </w:lvl>
    <w:lvl w:ilvl="5" w:tplc="946C94F4" w:tentative="1">
      <w:start w:val="1"/>
      <w:numFmt w:val="bullet"/>
      <w:lvlText w:val=""/>
      <w:lvlJc w:val="left"/>
      <w:pPr>
        <w:tabs>
          <w:tab w:val="num" w:pos="4320"/>
        </w:tabs>
        <w:ind w:left="4320" w:hanging="360"/>
      </w:pPr>
      <w:rPr>
        <w:rFonts w:ascii="Symbol" w:hAnsi="Symbol" w:hint="default"/>
      </w:rPr>
    </w:lvl>
    <w:lvl w:ilvl="6" w:tplc="E3862D94" w:tentative="1">
      <w:start w:val="1"/>
      <w:numFmt w:val="bullet"/>
      <w:lvlText w:val=""/>
      <w:lvlJc w:val="left"/>
      <w:pPr>
        <w:tabs>
          <w:tab w:val="num" w:pos="5040"/>
        </w:tabs>
        <w:ind w:left="5040" w:hanging="360"/>
      </w:pPr>
      <w:rPr>
        <w:rFonts w:ascii="Symbol" w:hAnsi="Symbol" w:hint="default"/>
      </w:rPr>
    </w:lvl>
    <w:lvl w:ilvl="7" w:tplc="E1761F28" w:tentative="1">
      <w:start w:val="1"/>
      <w:numFmt w:val="bullet"/>
      <w:lvlText w:val=""/>
      <w:lvlJc w:val="left"/>
      <w:pPr>
        <w:tabs>
          <w:tab w:val="num" w:pos="5760"/>
        </w:tabs>
        <w:ind w:left="5760" w:hanging="360"/>
      </w:pPr>
      <w:rPr>
        <w:rFonts w:ascii="Symbol" w:hAnsi="Symbol" w:hint="default"/>
      </w:rPr>
    </w:lvl>
    <w:lvl w:ilvl="8" w:tplc="89A06720"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2EBA499B"/>
    <w:multiLevelType w:val="hybridMultilevel"/>
    <w:tmpl w:val="E69EE366"/>
    <w:lvl w:ilvl="0" w:tplc="80E4347A">
      <w:numFmt w:val="bullet"/>
      <w:lvlText w:val="-"/>
      <w:lvlJc w:val="left"/>
      <w:pPr>
        <w:ind w:left="720" w:hanging="360"/>
      </w:pPr>
      <w:rPr>
        <w:rFonts w:ascii="Century Gothic" w:eastAsiaTheme="minorHAnsi" w:hAnsi="Century Gothic"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2FA03997"/>
    <w:multiLevelType w:val="hybridMultilevel"/>
    <w:tmpl w:val="12DCF34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32D716F6"/>
    <w:multiLevelType w:val="hybridMultilevel"/>
    <w:tmpl w:val="2D08E7E0"/>
    <w:lvl w:ilvl="0" w:tplc="80E4347A">
      <w:numFmt w:val="bullet"/>
      <w:lvlText w:val="-"/>
      <w:lvlJc w:val="left"/>
      <w:pPr>
        <w:ind w:left="720" w:hanging="360"/>
      </w:pPr>
      <w:rPr>
        <w:rFonts w:ascii="Century Gothic" w:eastAsiaTheme="minorHAnsi" w:hAnsi="Century Gothic"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334D3E2D"/>
    <w:multiLevelType w:val="hybridMultilevel"/>
    <w:tmpl w:val="463855B0"/>
    <w:lvl w:ilvl="0" w:tplc="0C0C0015">
      <w:start w:val="1"/>
      <w:numFmt w:val="upp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3F91FE9"/>
    <w:multiLevelType w:val="hybridMultilevel"/>
    <w:tmpl w:val="E25683C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36B33B8D"/>
    <w:multiLevelType w:val="hybridMultilevel"/>
    <w:tmpl w:val="77A0D082"/>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15:restartNumberingAfterBreak="0">
    <w:nsid w:val="3D3C5A49"/>
    <w:multiLevelType w:val="hybridMultilevel"/>
    <w:tmpl w:val="E2A8D02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40507B97"/>
    <w:multiLevelType w:val="hybridMultilevel"/>
    <w:tmpl w:val="33440D94"/>
    <w:lvl w:ilvl="0" w:tplc="B2C84E88">
      <w:start w:val="1"/>
      <w:numFmt w:val="upp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6" w15:restartNumberingAfterBreak="0">
    <w:nsid w:val="430A1B62"/>
    <w:multiLevelType w:val="hybridMultilevel"/>
    <w:tmpl w:val="BA9A50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48BA5D66"/>
    <w:multiLevelType w:val="hybridMultilevel"/>
    <w:tmpl w:val="411C3760"/>
    <w:lvl w:ilvl="0" w:tplc="C8366DD0">
      <w:start w:val="1"/>
      <w:numFmt w:val="upp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8" w15:restartNumberingAfterBreak="0">
    <w:nsid w:val="4AA60BCF"/>
    <w:multiLevelType w:val="hybridMultilevel"/>
    <w:tmpl w:val="74C2A4A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9" w15:restartNumberingAfterBreak="0">
    <w:nsid w:val="4D1F5C35"/>
    <w:multiLevelType w:val="hybridMultilevel"/>
    <w:tmpl w:val="3BAA7488"/>
    <w:lvl w:ilvl="0" w:tplc="7A16F9A6">
      <w:start w:val="1"/>
      <w:numFmt w:val="upperLetter"/>
      <w:lvlText w:val="%1)"/>
      <w:lvlJc w:val="left"/>
      <w:pPr>
        <w:ind w:left="720" w:hanging="360"/>
      </w:pPr>
      <w:rPr>
        <w:rFonts w:ascii="Century Gothic" w:hAnsi="Century Gothic"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0" w15:restartNumberingAfterBreak="0">
    <w:nsid w:val="621B7D97"/>
    <w:multiLevelType w:val="hybridMultilevel"/>
    <w:tmpl w:val="39F6FA2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1" w15:restartNumberingAfterBreak="0">
    <w:nsid w:val="67240DD2"/>
    <w:multiLevelType w:val="hybridMultilevel"/>
    <w:tmpl w:val="DE445838"/>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2" w15:restartNumberingAfterBreak="0">
    <w:nsid w:val="68084142"/>
    <w:multiLevelType w:val="hybridMultilevel"/>
    <w:tmpl w:val="6E52CAF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3" w15:restartNumberingAfterBreak="0">
    <w:nsid w:val="6903706C"/>
    <w:multiLevelType w:val="hybridMultilevel"/>
    <w:tmpl w:val="433E0218"/>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4" w15:restartNumberingAfterBreak="0">
    <w:nsid w:val="69787A6B"/>
    <w:multiLevelType w:val="hybridMultilevel"/>
    <w:tmpl w:val="4A4C97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77D90791"/>
    <w:multiLevelType w:val="hybridMultilevel"/>
    <w:tmpl w:val="CAD036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7BDC785A"/>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7E794AED"/>
    <w:multiLevelType w:val="hybridMultilevel"/>
    <w:tmpl w:val="56D6B270"/>
    <w:lvl w:ilvl="0" w:tplc="24A2B50E">
      <w:start w:val="1"/>
      <w:numFmt w:val="bullet"/>
      <w:lvlText w:val=""/>
      <w:lvlJc w:val="left"/>
      <w:pPr>
        <w:tabs>
          <w:tab w:val="num" w:pos="720"/>
        </w:tabs>
        <w:ind w:left="720" w:hanging="360"/>
      </w:pPr>
      <w:rPr>
        <w:rFonts w:ascii="Symbol" w:hAnsi="Symbol" w:hint="default"/>
      </w:rPr>
    </w:lvl>
    <w:lvl w:ilvl="1" w:tplc="627E1686" w:tentative="1">
      <w:start w:val="1"/>
      <w:numFmt w:val="bullet"/>
      <w:lvlText w:val=""/>
      <w:lvlJc w:val="left"/>
      <w:pPr>
        <w:tabs>
          <w:tab w:val="num" w:pos="1440"/>
        </w:tabs>
        <w:ind w:left="1440" w:hanging="360"/>
      </w:pPr>
      <w:rPr>
        <w:rFonts w:ascii="Symbol" w:hAnsi="Symbol" w:hint="default"/>
      </w:rPr>
    </w:lvl>
    <w:lvl w:ilvl="2" w:tplc="6E38D554" w:tentative="1">
      <w:start w:val="1"/>
      <w:numFmt w:val="bullet"/>
      <w:lvlText w:val=""/>
      <w:lvlJc w:val="left"/>
      <w:pPr>
        <w:tabs>
          <w:tab w:val="num" w:pos="2160"/>
        </w:tabs>
        <w:ind w:left="2160" w:hanging="360"/>
      </w:pPr>
      <w:rPr>
        <w:rFonts w:ascii="Symbol" w:hAnsi="Symbol" w:hint="default"/>
      </w:rPr>
    </w:lvl>
    <w:lvl w:ilvl="3" w:tplc="94B2F8B8" w:tentative="1">
      <w:start w:val="1"/>
      <w:numFmt w:val="bullet"/>
      <w:lvlText w:val=""/>
      <w:lvlJc w:val="left"/>
      <w:pPr>
        <w:tabs>
          <w:tab w:val="num" w:pos="2880"/>
        </w:tabs>
        <w:ind w:left="2880" w:hanging="360"/>
      </w:pPr>
      <w:rPr>
        <w:rFonts w:ascii="Symbol" w:hAnsi="Symbol" w:hint="default"/>
      </w:rPr>
    </w:lvl>
    <w:lvl w:ilvl="4" w:tplc="2CAAEC92" w:tentative="1">
      <w:start w:val="1"/>
      <w:numFmt w:val="bullet"/>
      <w:lvlText w:val=""/>
      <w:lvlJc w:val="left"/>
      <w:pPr>
        <w:tabs>
          <w:tab w:val="num" w:pos="3600"/>
        </w:tabs>
        <w:ind w:left="3600" w:hanging="360"/>
      </w:pPr>
      <w:rPr>
        <w:rFonts w:ascii="Symbol" w:hAnsi="Symbol" w:hint="default"/>
      </w:rPr>
    </w:lvl>
    <w:lvl w:ilvl="5" w:tplc="4AE0E304" w:tentative="1">
      <w:start w:val="1"/>
      <w:numFmt w:val="bullet"/>
      <w:lvlText w:val=""/>
      <w:lvlJc w:val="left"/>
      <w:pPr>
        <w:tabs>
          <w:tab w:val="num" w:pos="4320"/>
        </w:tabs>
        <w:ind w:left="4320" w:hanging="360"/>
      </w:pPr>
      <w:rPr>
        <w:rFonts w:ascii="Symbol" w:hAnsi="Symbol" w:hint="default"/>
      </w:rPr>
    </w:lvl>
    <w:lvl w:ilvl="6" w:tplc="C07837E0" w:tentative="1">
      <w:start w:val="1"/>
      <w:numFmt w:val="bullet"/>
      <w:lvlText w:val=""/>
      <w:lvlJc w:val="left"/>
      <w:pPr>
        <w:tabs>
          <w:tab w:val="num" w:pos="5040"/>
        </w:tabs>
        <w:ind w:left="5040" w:hanging="360"/>
      </w:pPr>
      <w:rPr>
        <w:rFonts w:ascii="Symbol" w:hAnsi="Symbol" w:hint="default"/>
      </w:rPr>
    </w:lvl>
    <w:lvl w:ilvl="7" w:tplc="E90AD7BA" w:tentative="1">
      <w:start w:val="1"/>
      <w:numFmt w:val="bullet"/>
      <w:lvlText w:val=""/>
      <w:lvlJc w:val="left"/>
      <w:pPr>
        <w:tabs>
          <w:tab w:val="num" w:pos="5760"/>
        </w:tabs>
        <w:ind w:left="5760" w:hanging="360"/>
      </w:pPr>
      <w:rPr>
        <w:rFonts w:ascii="Symbol" w:hAnsi="Symbol" w:hint="default"/>
      </w:rPr>
    </w:lvl>
    <w:lvl w:ilvl="8" w:tplc="9D149C5E" w:tentative="1">
      <w:start w:val="1"/>
      <w:numFmt w:val="bullet"/>
      <w:lvlText w:val=""/>
      <w:lvlJc w:val="left"/>
      <w:pPr>
        <w:tabs>
          <w:tab w:val="num" w:pos="6480"/>
        </w:tabs>
        <w:ind w:left="6480" w:hanging="360"/>
      </w:pPr>
      <w:rPr>
        <w:rFonts w:ascii="Symbol" w:hAnsi="Symbol" w:hint="default"/>
      </w:rPr>
    </w:lvl>
  </w:abstractNum>
  <w:abstractNum w:abstractNumId="28" w15:restartNumberingAfterBreak="0">
    <w:nsid w:val="7E8B7AB1"/>
    <w:multiLevelType w:val="hybridMultilevel"/>
    <w:tmpl w:val="4080E7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740206036">
    <w:abstractNumId w:val="0"/>
  </w:num>
  <w:num w:numId="2" w16cid:durableId="820315066">
    <w:abstractNumId w:val="0"/>
  </w:num>
  <w:num w:numId="3" w16cid:durableId="1225947801">
    <w:abstractNumId w:val="2"/>
  </w:num>
  <w:num w:numId="4" w16cid:durableId="1419598480">
    <w:abstractNumId w:val="2"/>
  </w:num>
  <w:num w:numId="5" w16cid:durableId="147937808">
    <w:abstractNumId w:val="26"/>
  </w:num>
  <w:num w:numId="6" w16cid:durableId="300888152">
    <w:abstractNumId w:val="16"/>
  </w:num>
  <w:num w:numId="7" w16cid:durableId="1565216261">
    <w:abstractNumId w:val="13"/>
  </w:num>
  <w:num w:numId="8" w16cid:durableId="1136876623">
    <w:abstractNumId w:val="3"/>
  </w:num>
  <w:num w:numId="9" w16cid:durableId="314068231">
    <w:abstractNumId w:val="18"/>
  </w:num>
  <w:num w:numId="10" w16cid:durableId="1924215979">
    <w:abstractNumId w:val="5"/>
  </w:num>
  <w:num w:numId="11" w16cid:durableId="32929630">
    <w:abstractNumId w:val="9"/>
  </w:num>
  <w:num w:numId="12" w16cid:durableId="374158885">
    <w:abstractNumId w:val="23"/>
  </w:num>
  <w:num w:numId="13" w16cid:durableId="1529027384">
    <w:abstractNumId w:val="22"/>
  </w:num>
  <w:num w:numId="14" w16cid:durableId="688222188">
    <w:abstractNumId w:val="27"/>
  </w:num>
  <w:num w:numId="15" w16cid:durableId="265231408">
    <w:abstractNumId w:val="7"/>
  </w:num>
  <w:num w:numId="16" w16cid:durableId="1145244567">
    <w:abstractNumId w:val="20"/>
  </w:num>
  <w:num w:numId="17" w16cid:durableId="23600962">
    <w:abstractNumId w:val="19"/>
  </w:num>
  <w:num w:numId="18" w16cid:durableId="108790942">
    <w:abstractNumId w:val="15"/>
  </w:num>
  <w:num w:numId="19" w16cid:durableId="746728176">
    <w:abstractNumId w:val="17"/>
  </w:num>
  <w:num w:numId="20" w16cid:durableId="719092287">
    <w:abstractNumId w:val="4"/>
  </w:num>
  <w:num w:numId="21" w16cid:durableId="2069186552">
    <w:abstractNumId w:val="14"/>
  </w:num>
  <w:num w:numId="22" w16cid:durableId="2008248027">
    <w:abstractNumId w:val="11"/>
  </w:num>
  <w:num w:numId="23" w16cid:durableId="1000500208">
    <w:abstractNumId w:val="10"/>
  </w:num>
  <w:num w:numId="24" w16cid:durableId="436172665">
    <w:abstractNumId w:val="6"/>
  </w:num>
  <w:num w:numId="25" w16cid:durableId="2014448598">
    <w:abstractNumId w:val="8"/>
  </w:num>
  <w:num w:numId="26" w16cid:durableId="287397955">
    <w:abstractNumId w:val="21"/>
  </w:num>
  <w:num w:numId="27" w16cid:durableId="827206231">
    <w:abstractNumId w:val="25"/>
  </w:num>
  <w:num w:numId="28" w16cid:durableId="426661704">
    <w:abstractNumId w:val="12"/>
  </w:num>
  <w:num w:numId="29" w16cid:durableId="783038193">
    <w:abstractNumId w:val="24"/>
  </w:num>
  <w:num w:numId="30" w16cid:durableId="981273747">
    <w:abstractNumId w:val="1"/>
  </w:num>
  <w:num w:numId="31" w16cid:durableId="149509844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A0A"/>
    <w:rsid w:val="0000083A"/>
    <w:rsid w:val="0000799A"/>
    <w:rsid w:val="00010D1D"/>
    <w:rsid w:val="00015030"/>
    <w:rsid w:val="000226B8"/>
    <w:rsid w:val="00022B99"/>
    <w:rsid w:val="00022CED"/>
    <w:rsid w:val="00032A0E"/>
    <w:rsid w:val="00035AEC"/>
    <w:rsid w:val="00040915"/>
    <w:rsid w:val="00047B69"/>
    <w:rsid w:val="00052AD5"/>
    <w:rsid w:val="00052B50"/>
    <w:rsid w:val="00063DE7"/>
    <w:rsid w:val="000656C8"/>
    <w:rsid w:val="00075B9D"/>
    <w:rsid w:val="00081C80"/>
    <w:rsid w:val="00081CCD"/>
    <w:rsid w:val="000A227F"/>
    <w:rsid w:val="000B3E8F"/>
    <w:rsid w:val="000C144E"/>
    <w:rsid w:val="000C1A12"/>
    <w:rsid w:val="000C2B2F"/>
    <w:rsid w:val="000C3BEE"/>
    <w:rsid w:val="000C52BB"/>
    <w:rsid w:val="000D5447"/>
    <w:rsid w:val="000E082C"/>
    <w:rsid w:val="000E2ADB"/>
    <w:rsid w:val="000F084A"/>
    <w:rsid w:val="000F3295"/>
    <w:rsid w:val="000F3A04"/>
    <w:rsid w:val="0010177D"/>
    <w:rsid w:val="00103855"/>
    <w:rsid w:val="00111C65"/>
    <w:rsid w:val="001133C7"/>
    <w:rsid w:val="0011584B"/>
    <w:rsid w:val="00116E5F"/>
    <w:rsid w:val="00123CDF"/>
    <w:rsid w:val="0012505D"/>
    <w:rsid w:val="00125936"/>
    <w:rsid w:val="00143C4A"/>
    <w:rsid w:val="00144399"/>
    <w:rsid w:val="001466B1"/>
    <w:rsid w:val="0016248F"/>
    <w:rsid w:val="00193A2E"/>
    <w:rsid w:val="001B0040"/>
    <w:rsid w:val="001B4194"/>
    <w:rsid w:val="001B68C2"/>
    <w:rsid w:val="001C1B43"/>
    <w:rsid w:val="001C388B"/>
    <w:rsid w:val="001C63B6"/>
    <w:rsid w:val="001D3EC6"/>
    <w:rsid w:val="001D64A4"/>
    <w:rsid w:val="001F0C62"/>
    <w:rsid w:val="001F15E8"/>
    <w:rsid w:val="002002E1"/>
    <w:rsid w:val="00200CA6"/>
    <w:rsid w:val="00202DA9"/>
    <w:rsid w:val="002041E0"/>
    <w:rsid w:val="002045F4"/>
    <w:rsid w:val="00216877"/>
    <w:rsid w:val="00217A0A"/>
    <w:rsid w:val="002255F9"/>
    <w:rsid w:val="002308F2"/>
    <w:rsid w:val="00231531"/>
    <w:rsid w:val="00244AA7"/>
    <w:rsid w:val="002503F4"/>
    <w:rsid w:val="0025124F"/>
    <w:rsid w:val="00251F91"/>
    <w:rsid w:val="00256C41"/>
    <w:rsid w:val="00260EB1"/>
    <w:rsid w:val="00262F36"/>
    <w:rsid w:val="00263779"/>
    <w:rsid w:val="0027049A"/>
    <w:rsid w:val="002706FC"/>
    <w:rsid w:val="0027519A"/>
    <w:rsid w:val="00283C27"/>
    <w:rsid w:val="00294F46"/>
    <w:rsid w:val="0029727F"/>
    <w:rsid w:val="002A0B21"/>
    <w:rsid w:val="002B7398"/>
    <w:rsid w:val="002D3F0F"/>
    <w:rsid w:val="002D6DDA"/>
    <w:rsid w:val="002D7B48"/>
    <w:rsid w:val="002D7C98"/>
    <w:rsid w:val="002E3925"/>
    <w:rsid w:val="002E7AA5"/>
    <w:rsid w:val="002F0410"/>
    <w:rsid w:val="002F16F5"/>
    <w:rsid w:val="002F3229"/>
    <w:rsid w:val="00300D92"/>
    <w:rsid w:val="0030519E"/>
    <w:rsid w:val="0030759E"/>
    <w:rsid w:val="00311063"/>
    <w:rsid w:val="00316DF4"/>
    <w:rsid w:val="00316F74"/>
    <w:rsid w:val="0032136B"/>
    <w:rsid w:val="00324C10"/>
    <w:rsid w:val="00324CCE"/>
    <w:rsid w:val="00333E81"/>
    <w:rsid w:val="00340B1E"/>
    <w:rsid w:val="003460F2"/>
    <w:rsid w:val="00355498"/>
    <w:rsid w:val="00362E66"/>
    <w:rsid w:val="00364B9D"/>
    <w:rsid w:val="00371C32"/>
    <w:rsid w:val="00373456"/>
    <w:rsid w:val="0037571D"/>
    <w:rsid w:val="00380230"/>
    <w:rsid w:val="003845C8"/>
    <w:rsid w:val="00386CBC"/>
    <w:rsid w:val="003A3000"/>
    <w:rsid w:val="003A3B43"/>
    <w:rsid w:val="003A6069"/>
    <w:rsid w:val="003A7EAB"/>
    <w:rsid w:val="003B604A"/>
    <w:rsid w:val="003C6924"/>
    <w:rsid w:val="003E11C2"/>
    <w:rsid w:val="003E2318"/>
    <w:rsid w:val="003E6AA0"/>
    <w:rsid w:val="003E6FA3"/>
    <w:rsid w:val="003F160D"/>
    <w:rsid w:val="003F411D"/>
    <w:rsid w:val="00403C73"/>
    <w:rsid w:val="0040737B"/>
    <w:rsid w:val="00407439"/>
    <w:rsid w:val="00411920"/>
    <w:rsid w:val="00414B60"/>
    <w:rsid w:val="00414CA0"/>
    <w:rsid w:val="00421043"/>
    <w:rsid w:val="0042196F"/>
    <w:rsid w:val="004326BE"/>
    <w:rsid w:val="004331BB"/>
    <w:rsid w:val="00433B56"/>
    <w:rsid w:val="00440CC5"/>
    <w:rsid w:val="004415CF"/>
    <w:rsid w:val="00444149"/>
    <w:rsid w:val="00472FB5"/>
    <w:rsid w:val="00473077"/>
    <w:rsid w:val="00474A23"/>
    <w:rsid w:val="00476683"/>
    <w:rsid w:val="004805FA"/>
    <w:rsid w:val="00483B4C"/>
    <w:rsid w:val="0048439A"/>
    <w:rsid w:val="00492BE2"/>
    <w:rsid w:val="00497DDA"/>
    <w:rsid w:val="004A4316"/>
    <w:rsid w:val="004A4F5D"/>
    <w:rsid w:val="004A72A5"/>
    <w:rsid w:val="004B16D4"/>
    <w:rsid w:val="004B3641"/>
    <w:rsid w:val="004B529B"/>
    <w:rsid w:val="004C2D2C"/>
    <w:rsid w:val="004D2209"/>
    <w:rsid w:val="004D5E22"/>
    <w:rsid w:val="004D6725"/>
    <w:rsid w:val="004E3483"/>
    <w:rsid w:val="004F150A"/>
    <w:rsid w:val="004F1B4B"/>
    <w:rsid w:val="004F1E75"/>
    <w:rsid w:val="004F241A"/>
    <w:rsid w:val="004F75B8"/>
    <w:rsid w:val="0050164F"/>
    <w:rsid w:val="005165F2"/>
    <w:rsid w:val="00516D65"/>
    <w:rsid w:val="0052111B"/>
    <w:rsid w:val="00522F4D"/>
    <w:rsid w:val="00530CBD"/>
    <w:rsid w:val="00533591"/>
    <w:rsid w:val="005343C4"/>
    <w:rsid w:val="00543966"/>
    <w:rsid w:val="005552CF"/>
    <w:rsid w:val="005565F8"/>
    <w:rsid w:val="0056054B"/>
    <w:rsid w:val="005638E3"/>
    <w:rsid w:val="00564B64"/>
    <w:rsid w:val="00571EF9"/>
    <w:rsid w:val="005753C4"/>
    <w:rsid w:val="00576C28"/>
    <w:rsid w:val="00586160"/>
    <w:rsid w:val="00592967"/>
    <w:rsid w:val="005A2A6A"/>
    <w:rsid w:val="005A4E91"/>
    <w:rsid w:val="005A749B"/>
    <w:rsid w:val="005B7D63"/>
    <w:rsid w:val="005C3739"/>
    <w:rsid w:val="005D25FC"/>
    <w:rsid w:val="005D6C94"/>
    <w:rsid w:val="005E210D"/>
    <w:rsid w:val="005E21C2"/>
    <w:rsid w:val="005F4146"/>
    <w:rsid w:val="006032B7"/>
    <w:rsid w:val="00607537"/>
    <w:rsid w:val="0061236A"/>
    <w:rsid w:val="0061510A"/>
    <w:rsid w:val="00626006"/>
    <w:rsid w:val="00632188"/>
    <w:rsid w:val="00632CF4"/>
    <w:rsid w:val="006336F3"/>
    <w:rsid w:val="00636117"/>
    <w:rsid w:val="00641961"/>
    <w:rsid w:val="0064215C"/>
    <w:rsid w:val="0064409C"/>
    <w:rsid w:val="00644249"/>
    <w:rsid w:val="00645D65"/>
    <w:rsid w:val="0065453B"/>
    <w:rsid w:val="00656C37"/>
    <w:rsid w:val="00666018"/>
    <w:rsid w:val="006905F0"/>
    <w:rsid w:val="006A2735"/>
    <w:rsid w:val="006B35EC"/>
    <w:rsid w:val="006B65DD"/>
    <w:rsid w:val="006D0576"/>
    <w:rsid w:val="006D1AAD"/>
    <w:rsid w:val="006E4684"/>
    <w:rsid w:val="006F5D8F"/>
    <w:rsid w:val="007049FF"/>
    <w:rsid w:val="0071443E"/>
    <w:rsid w:val="00721F47"/>
    <w:rsid w:val="00726D28"/>
    <w:rsid w:val="007411B3"/>
    <w:rsid w:val="00751E1A"/>
    <w:rsid w:val="007567D7"/>
    <w:rsid w:val="00762265"/>
    <w:rsid w:val="00762A7F"/>
    <w:rsid w:val="007662E4"/>
    <w:rsid w:val="00766EFD"/>
    <w:rsid w:val="007805EC"/>
    <w:rsid w:val="00783129"/>
    <w:rsid w:val="00786EFF"/>
    <w:rsid w:val="00791116"/>
    <w:rsid w:val="00792860"/>
    <w:rsid w:val="0079698A"/>
    <w:rsid w:val="007A11AF"/>
    <w:rsid w:val="007A1DA2"/>
    <w:rsid w:val="007B1320"/>
    <w:rsid w:val="007C33C6"/>
    <w:rsid w:val="007C54B2"/>
    <w:rsid w:val="007D1FA9"/>
    <w:rsid w:val="007D5B11"/>
    <w:rsid w:val="007E19CB"/>
    <w:rsid w:val="007E26AD"/>
    <w:rsid w:val="007E7BD8"/>
    <w:rsid w:val="00800C03"/>
    <w:rsid w:val="0080144E"/>
    <w:rsid w:val="0080700A"/>
    <w:rsid w:val="008125B6"/>
    <w:rsid w:val="0081345F"/>
    <w:rsid w:val="008211BC"/>
    <w:rsid w:val="00822F98"/>
    <w:rsid w:val="00825D89"/>
    <w:rsid w:val="00840E68"/>
    <w:rsid w:val="00844510"/>
    <w:rsid w:val="00844AD0"/>
    <w:rsid w:val="00851269"/>
    <w:rsid w:val="00852F65"/>
    <w:rsid w:val="00871F95"/>
    <w:rsid w:val="00874C43"/>
    <w:rsid w:val="008850B3"/>
    <w:rsid w:val="00885A7D"/>
    <w:rsid w:val="00886BF9"/>
    <w:rsid w:val="00893A28"/>
    <w:rsid w:val="00894548"/>
    <w:rsid w:val="0089741E"/>
    <w:rsid w:val="008A28AF"/>
    <w:rsid w:val="008A68CC"/>
    <w:rsid w:val="008A6E39"/>
    <w:rsid w:val="008A79F7"/>
    <w:rsid w:val="008B3B3D"/>
    <w:rsid w:val="008B7482"/>
    <w:rsid w:val="008C0925"/>
    <w:rsid w:val="008C7C53"/>
    <w:rsid w:val="008F040A"/>
    <w:rsid w:val="008F1162"/>
    <w:rsid w:val="008F1C04"/>
    <w:rsid w:val="00901C50"/>
    <w:rsid w:val="00912BCF"/>
    <w:rsid w:val="00914AE5"/>
    <w:rsid w:val="00916C3D"/>
    <w:rsid w:val="00916C8E"/>
    <w:rsid w:val="00921C5F"/>
    <w:rsid w:val="00921CE6"/>
    <w:rsid w:val="00930711"/>
    <w:rsid w:val="0093107E"/>
    <w:rsid w:val="00934685"/>
    <w:rsid w:val="00934B3E"/>
    <w:rsid w:val="00937648"/>
    <w:rsid w:val="00941827"/>
    <w:rsid w:val="0094771C"/>
    <w:rsid w:val="00947F09"/>
    <w:rsid w:val="00950B00"/>
    <w:rsid w:val="009545E9"/>
    <w:rsid w:val="00963B91"/>
    <w:rsid w:val="00964415"/>
    <w:rsid w:val="0096541D"/>
    <w:rsid w:val="009674F1"/>
    <w:rsid w:val="00974803"/>
    <w:rsid w:val="0097482C"/>
    <w:rsid w:val="00975B41"/>
    <w:rsid w:val="00982C03"/>
    <w:rsid w:val="0098739D"/>
    <w:rsid w:val="00987E48"/>
    <w:rsid w:val="00991314"/>
    <w:rsid w:val="009A0AEF"/>
    <w:rsid w:val="009A35CB"/>
    <w:rsid w:val="009A5AD1"/>
    <w:rsid w:val="009B2529"/>
    <w:rsid w:val="009B33BE"/>
    <w:rsid w:val="009B4186"/>
    <w:rsid w:val="009C7027"/>
    <w:rsid w:val="009C7E76"/>
    <w:rsid w:val="009D4B21"/>
    <w:rsid w:val="009E3A05"/>
    <w:rsid w:val="009F0D23"/>
    <w:rsid w:val="00A21AA3"/>
    <w:rsid w:val="00A261BB"/>
    <w:rsid w:val="00A30598"/>
    <w:rsid w:val="00A32D2B"/>
    <w:rsid w:val="00A33E89"/>
    <w:rsid w:val="00A47CD6"/>
    <w:rsid w:val="00A6187F"/>
    <w:rsid w:val="00A665B7"/>
    <w:rsid w:val="00A77C1C"/>
    <w:rsid w:val="00A83202"/>
    <w:rsid w:val="00A8513C"/>
    <w:rsid w:val="00A85272"/>
    <w:rsid w:val="00A85EBF"/>
    <w:rsid w:val="00A95320"/>
    <w:rsid w:val="00AA5774"/>
    <w:rsid w:val="00AB072A"/>
    <w:rsid w:val="00AD4378"/>
    <w:rsid w:val="00AD4AD6"/>
    <w:rsid w:val="00AE0233"/>
    <w:rsid w:val="00AE316D"/>
    <w:rsid w:val="00AE33EF"/>
    <w:rsid w:val="00AE6DD9"/>
    <w:rsid w:val="00AF2839"/>
    <w:rsid w:val="00AF4AD6"/>
    <w:rsid w:val="00B061CD"/>
    <w:rsid w:val="00B12790"/>
    <w:rsid w:val="00B14611"/>
    <w:rsid w:val="00B17293"/>
    <w:rsid w:val="00B223D2"/>
    <w:rsid w:val="00B323F9"/>
    <w:rsid w:val="00B34E8E"/>
    <w:rsid w:val="00B507FD"/>
    <w:rsid w:val="00B50D67"/>
    <w:rsid w:val="00B53D9D"/>
    <w:rsid w:val="00B55215"/>
    <w:rsid w:val="00B61D1F"/>
    <w:rsid w:val="00B67452"/>
    <w:rsid w:val="00B715C6"/>
    <w:rsid w:val="00B71632"/>
    <w:rsid w:val="00B73756"/>
    <w:rsid w:val="00B76C27"/>
    <w:rsid w:val="00B77983"/>
    <w:rsid w:val="00B85F5A"/>
    <w:rsid w:val="00B94AE9"/>
    <w:rsid w:val="00BA03B1"/>
    <w:rsid w:val="00BB0145"/>
    <w:rsid w:val="00BB46E8"/>
    <w:rsid w:val="00BC117F"/>
    <w:rsid w:val="00BC35F8"/>
    <w:rsid w:val="00BD3C9F"/>
    <w:rsid w:val="00BE099A"/>
    <w:rsid w:val="00BE4112"/>
    <w:rsid w:val="00BE6573"/>
    <w:rsid w:val="00C10535"/>
    <w:rsid w:val="00C128D1"/>
    <w:rsid w:val="00C232F8"/>
    <w:rsid w:val="00C3450B"/>
    <w:rsid w:val="00C34DFA"/>
    <w:rsid w:val="00C42F46"/>
    <w:rsid w:val="00C62319"/>
    <w:rsid w:val="00C7362B"/>
    <w:rsid w:val="00C742FE"/>
    <w:rsid w:val="00C74AF1"/>
    <w:rsid w:val="00C75317"/>
    <w:rsid w:val="00C82D91"/>
    <w:rsid w:val="00C84437"/>
    <w:rsid w:val="00C910A6"/>
    <w:rsid w:val="00CA6EED"/>
    <w:rsid w:val="00CA70DF"/>
    <w:rsid w:val="00CB756B"/>
    <w:rsid w:val="00CC4525"/>
    <w:rsid w:val="00CC604B"/>
    <w:rsid w:val="00CC647E"/>
    <w:rsid w:val="00CD1EE4"/>
    <w:rsid w:val="00CD686A"/>
    <w:rsid w:val="00CE335F"/>
    <w:rsid w:val="00CE36FF"/>
    <w:rsid w:val="00CF0253"/>
    <w:rsid w:val="00CF0C16"/>
    <w:rsid w:val="00D01240"/>
    <w:rsid w:val="00D02EFC"/>
    <w:rsid w:val="00D04003"/>
    <w:rsid w:val="00D111E2"/>
    <w:rsid w:val="00D12910"/>
    <w:rsid w:val="00D152A8"/>
    <w:rsid w:val="00D178F5"/>
    <w:rsid w:val="00D2520F"/>
    <w:rsid w:val="00D26A49"/>
    <w:rsid w:val="00D31844"/>
    <w:rsid w:val="00D31F00"/>
    <w:rsid w:val="00D32BD0"/>
    <w:rsid w:val="00D35653"/>
    <w:rsid w:val="00D43AB3"/>
    <w:rsid w:val="00D4428B"/>
    <w:rsid w:val="00D4552B"/>
    <w:rsid w:val="00D50E39"/>
    <w:rsid w:val="00D60E9E"/>
    <w:rsid w:val="00D8325A"/>
    <w:rsid w:val="00D859FE"/>
    <w:rsid w:val="00D912B8"/>
    <w:rsid w:val="00DB0B09"/>
    <w:rsid w:val="00DB7A31"/>
    <w:rsid w:val="00DC32DE"/>
    <w:rsid w:val="00DC51D3"/>
    <w:rsid w:val="00DD7C25"/>
    <w:rsid w:val="00DE3776"/>
    <w:rsid w:val="00DE6B34"/>
    <w:rsid w:val="00DF062F"/>
    <w:rsid w:val="00E04A33"/>
    <w:rsid w:val="00E058EB"/>
    <w:rsid w:val="00E1144C"/>
    <w:rsid w:val="00E222B1"/>
    <w:rsid w:val="00E4120B"/>
    <w:rsid w:val="00E4568D"/>
    <w:rsid w:val="00E45AD0"/>
    <w:rsid w:val="00E7036F"/>
    <w:rsid w:val="00E8225A"/>
    <w:rsid w:val="00E84F3A"/>
    <w:rsid w:val="00E87062"/>
    <w:rsid w:val="00E90B86"/>
    <w:rsid w:val="00EA03C1"/>
    <w:rsid w:val="00EA0677"/>
    <w:rsid w:val="00EA1229"/>
    <w:rsid w:val="00EA39A4"/>
    <w:rsid w:val="00EA693D"/>
    <w:rsid w:val="00EC42FA"/>
    <w:rsid w:val="00ED0321"/>
    <w:rsid w:val="00ED577E"/>
    <w:rsid w:val="00EE164D"/>
    <w:rsid w:val="00EE4128"/>
    <w:rsid w:val="00EF10CF"/>
    <w:rsid w:val="00F00348"/>
    <w:rsid w:val="00F013B8"/>
    <w:rsid w:val="00F04250"/>
    <w:rsid w:val="00F22782"/>
    <w:rsid w:val="00F23996"/>
    <w:rsid w:val="00F24F65"/>
    <w:rsid w:val="00F3108D"/>
    <w:rsid w:val="00F35418"/>
    <w:rsid w:val="00F37F42"/>
    <w:rsid w:val="00F4038E"/>
    <w:rsid w:val="00F474AE"/>
    <w:rsid w:val="00F56F39"/>
    <w:rsid w:val="00F629A9"/>
    <w:rsid w:val="00F870FB"/>
    <w:rsid w:val="00F91D26"/>
    <w:rsid w:val="00F92DA7"/>
    <w:rsid w:val="00FA253A"/>
    <w:rsid w:val="00FA4EC6"/>
    <w:rsid w:val="00FA722C"/>
    <w:rsid w:val="00FB307D"/>
    <w:rsid w:val="00FB4CDE"/>
    <w:rsid w:val="00FC00A8"/>
    <w:rsid w:val="00FC20EB"/>
    <w:rsid w:val="00FC61EC"/>
    <w:rsid w:val="00FC6E5D"/>
    <w:rsid w:val="00FD1481"/>
    <w:rsid w:val="00FD516D"/>
    <w:rsid w:val="00FD626C"/>
    <w:rsid w:val="00FE3E8F"/>
    <w:rsid w:val="49CDB7A4"/>
    <w:rsid w:val="6333770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81903E"/>
  <w15:chartTrackingRefBased/>
  <w15:docId w15:val="{AF383D63-C5CE-4982-9C97-D529A6DD0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52A8"/>
  </w:style>
  <w:style w:type="paragraph" w:styleId="Titre1">
    <w:name w:val="heading 1"/>
    <w:basedOn w:val="Normal"/>
    <w:next w:val="Normal"/>
    <w:link w:val="Titre1Car"/>
    <w:uiPriority w:val="9"/>
    <w:qFormat/>
    <w:rsid w:val="00EA1229"/>
    <w:pPr>
      <w:spacing w:before="100" w:beforeAutospacing="1"/>
      <w:outlineLvl w:val="0"/>
    </w:pPr>
    <w:rPr>
      <w:rFonts w:ascii="Helvetica Neue" w:hAnsi="Helvetica Neue"/>
      <w:b/>
      <w:bCs/>
      <w:noProof/>
      <w:color w:val="404040" w:themeColor="text1" w:themeTint="BF"/>
      <w:sz w:val="44"/>
      <w:szCs w:val="44"/>
    </w:rPr>
  </w:style>
  <w:style w:type="paragraph" w:styleId="Titre2">
    <w:name w:val="heading 2"/>
    <w:basedOn w:val="Titre3"/>
    <w:next w:val="Normal"/>
    <w:link w:val="Titre2Car"/>
    <w:uiPriority w:val="9"/>
    <w:unhideWhenUsed/>
    <w:qFormat/>
    <w:rsid w:val="00F22782"/>
    <w:pPr>
      <w:tabs>
        <w:tab w:val="right" w:leader="hyphen" w:pos="10206"/>
      </w:tabs>
      <w:outlineLvl w:val="1"/>
    </w:pPr>
    <w:rPr>
      <w:smallCaps/>
      <w:sz w:val="44"/>
      <w:szCs w:val="44"/>
    </w:rPr>
  </w:style>
  <w:style w:type="paragraph" w:styleId="Titre3">
    <w:name w:val="heading 3"/>
    <w:basedOn w:val="Normal"/>
    <w:next w:val="Normal"/>
    <w:link w:val="Titre3Car"/>
    <w:uiPriority w:val="9"/>
    <w:unhideWhenUsed/>
    <w:qFormat/>
    <w:rsid w:val="00244AA7"/>
    <w:pPr>
      <w:spacing w:before="100" w:beforeAutospacing="1" w:after="100" w:afterAutospacing="1"/>
      <w:outlineLvl w:val="2"/>
    </w:pPr>
    <w:rPr>
      <w:rFonts w:asciiTheme="majorHAnsi" w:hAnsiTheme="majorHAnsi" w:cstheme="majorHAnsi"/>
      <w:b/>
      <w:bCs/>
      <w:color w:val="005DAC"/>
      <w:sz w:val="28"/>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058EB"/>
    <w:pPr>
      <w:tabs>
        <w:tab w:val="center" w:pos="4153"/>
        <w:tab w:val="right" w:pos="8306"/>
      </w:tabs>
    </w:pPr>
  </w:style>
  <w:style w:type="character" w:customStyle="1" w:styleId="En-tteCar">
    <w:name w:val="En-tête Car"/>
    <w:basedOn w:val="Policepardfaut"/>
    <w:link w:val="En-tte"/>
    <w:uiPriority w:val="99"/>
    <w:rsid w:val="00E058EB"/>
  </w:style>
  <w:style w:type="paragraph" w:styleId="Pieddepage">
    <w:name w:val="footer"/>
    <w:basedOn w:val="Normal"/>
    <w:link w:val="PieddepageCar"/>
    <w:unhideWhenUsed/>
    <w:rsid w:val="00E058EB"/>
    <w:pPr>
      <w:tabs>
        <w:tab w:val="center" w:pos="4153"/>
        <w:tab w:val="right" w:pos="8306"/>
      </w:tabs>
    </w:pPr>
  </w:style>
  <w:style w:type="character" w:customStyle="1" w:styleId="PieddepageCar">
    <w:name w:val="Pied de page Car"/>
    <w:basedOn w:val="Policepardfaut"/>
    <w:link w:val="Pieddepage"/>
    <w:uiPriority w:val="99"/>
    <w:rsid w:val="00E058EB"/>
  </w:style>
  <w:style w:type="table" w:styleId="Grilledutableau">
    <w:name w:val="Table Grid"/>
    <w:basedOn w:val="TableauNormal"/>
    <w:rsid w:val="00143C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29727F"/>
    <w:pPr>
      <w:ind w:left="720"/>
      <w:contextualSpacing/>
    </w:pPr>
    <w:rPr>
      <w:rFonts w:ascii="Calibri" w:eastAsia="Times New Roman" w:hAnsi="Calibri" w:cs="Times New Roman"/>
      <w:lang w:val="en-US"/>
    </w:rPr>
  </w:style>
  <w:style w:type="character" w:styleId="Lienhypertexte">
    <w:name w:val="Hyperlink"/>
    <w:uiPriority w:val="99"/>
    <w:unhideWhenUsed/>
    <w:rsid w:val="00FE3E8F"/>
    <w:rPr>
      <w:color w:val="0000FF"/>
      <w:u w:val="single"/>
    </w:rPr>
  </w:style>
  <w:style w:type="character" w:customStyle="1" w:styleId="Titre1Car">
    <w:name w:val="Titre 1 Car"/>
    <w:basedOn w:val="Policepardfaut"/>
    <w:link w:val="Titre1"/>
    <w:uiPriority w:val="9"/>
    <w:rsid w:val="00EA1229"/>
    <w:rPr>
      <w:rFonts w:ascii="Helvetica Neue" w:hAnsi="Helvetica Neue"/>
      <w:b/>
      <w:bCs/>
      <w:noProof/>
      <w:color w:val="404040" w:themeColor="text1" w:themeTint="BF"/>
      <w:sz w:val="44"/>
      <w:szCs w:val="44"/>
    </w:rPr>
  </w:style>
  <w:style w:type="character" w:customStyle="1" w:styleId="Titre2Car">
    <w:name w:val="Titre 2 Car"/>
    <w:basedOn w:val="Policepardfaut"/>
    <w:link w:val="Titre2"/>
    <w:uiPriority w:val="9"/>
    <w:rsid w:val="00F22782"/>
    <w:rPr>
      <w:rFonts w:asciiTheme="majorHAnsi" w:hAnsiTheme="majorHAnsi" w:cstheme="majorHAnsi"/>
      <w:b/>
      <w:bCs/>
      <w:smallCaps/>
      <w:color w:val="005DAC"/>
      <w:sz w:val="44"/>
      <w:szCs w:val="44"/>
    </w:rPr>
  </w:style>
  <w:style w:type="character" w:customStyle="1" w:styleId="Titre3Car">
    <w:name w:val="Titre 3 Car"/>
    <w:basedOn w:val="Policepardfaut"/>
    <w:link w:val="Titre3"/>
    <w:uiPriority w:val="9"/>
    <w:rsid w:val="00244AA7"/>
    <w:rPr>
      <w:rFonts w:asciiTheme="majorHAnsi" w:hAnsiTheme="majorHAnsi" w:cstheme="majorHAnsi"/>
      <w:b/>
      <w:bCs/>
      <w:color w:val="005DAC"/>
      <w:sz w:val="28"/>
      <w:szCs w:val="32"/>
    </w:rPr>
  </w:style>
  <w:style w:type="paragraph" w:customStyle="1" w:styleId="SousTitre">
    <w:name w:val="SousTitre"/>
    <w:basedOn w:val="Titre2"/>
    <w:link w:val="SousTitreCar"/>
    <w:rsid w:val="00EA1229"/>
  </w:style>
  <w:style w:type="paragraph" w:styleId="NormalWeb">
    <w:name w:val="Normal (Web)"/>
    <w:basedOn w:val="Normal"/>
    <w:uiPriority w:val="99"/>
    <w:unhideWhenUsed/>
    <w:rsid w:val="00894548"/>
    <w:pPr>
      <w:spacing w:before="100" w:beforeAutospacing="1" w:after="100" w:afterAutospacing="1"/>
    </w:pPr>
    <w:rPr>
      <w:rFonts w:ascii="Times New Roman" w:eastAsia="Times New Roman" w:hAnsi="Times New Roman" w:cs="Times New Roman"/>
      <w:lang w:eastAsia="fr-CA"/>
    </w:rPr>
  </w:style>
  <w:style w:type="character" w:customStyle="1" w:styleId="SousTitreCar">
    <w:name w:val="SousTitre Car"/>
    <w:basedOn w:val="Titre2Car"/>
    <w:link w:val="SousTitre"/>
    <w:rsid w:val="00EA1229"/>
    <w:rPr>
      <w:rFonts w:asciiTheme="majorHAnsi" w:hAnsiTheme="majorHAnsi" w:cstheme="majorHAnsi"/>
      <w:b/>
      <w:bCs/>
      <w:smallCaps/>
      <w:color w:val="005DAC"/>
      <w:sz w:val="32"/>
      <w:szCs w:val="36"/>
    </w:rPr>
  </w:style>
  <w:style w:type="character" w:customStyle="1" w:styleId="Prompt">
    <w:name w:val="Prompt"/>
    <w:basedOn w:val="Policepardfaut"/>
    <w:uiPriority w:val="1"/>
    <w:qFormat/>
    <w:rsid w:val="00421043"/>
    <w:rPr>
      <w:rFonts w:ascii="Consolas" w:hAnsi="Consolas" w:cstheme="minorHAnsi"/>
      <w:color w:val="00FF00"/>
      <w:sz w:val="28"/>
      <w:szCs w:val="28"/>
      <w:lang w:eastAsia="fr-CA"/>
    </w:rPr>
  </w:style>
  <w:style w:type="paragraph" w:customStyle="1" w:styleId="Console">
    <w:name w:val="Console"/>
    <w:basedOn w:val="Normal"/>
    <w:qFormat/>
    <w:rsid w:val="00421043"/>
    <w:pPr>
      <w:pBdr>
        <w:top w:val="single" w:sz="4" w:space="1" w:color="auto"/>
        <w:left w:val="single" w:sz="4" w:space="4" w:color="auto"/>
        <w:bottom w:val="single" w:sz="4" w:space="1" w:color="auto"/>
        <w:right w:val="single" w:sz="4" w:space="4" w:color="auto"/>
      </w:pBdr>
      <w:shd w:val="clear" w:color="auto" w:fill="404040" w:themeFill="text1" w:themeFillTint="BF"/>
      <w:spacing w:before="100" w:beforeAutospacing="1" w:after="100" w:afterAutospacing="1"/>
      <w:ind w:left="1134" w:right="1134"/>
      <w:jc w:val="both"/>
    </w:pPr>
    <w:rPr>
      <w:rFonts w:ascii="Consolas" w:hAnsi="Consolas" w:cstheme="minorHAnsi"/>
      <w:color w:val="FFFFFF" w:themeColor="background1"/>
      <w:sz w:val="28"/>
      <w:szCs w:val="28"/>
      <w:lang w:eastAsia="fr-CA"/>
    </w:rPr>
  </w:style>
  <w:style w:type="character" w:styleId="Accentuationlgre">
    <w:name w:val="Subtle Emphasis"/>
    <w:basedOn w:val="Policepardfaut"/>
    <w:uiPriority w:val="19"/>
    <w:qFormat/>
    <w:rsid w:val="00874C43"/>
    <w:rPr>
      <w:i/>
      <w:iCs/>
      <w:color w:val="404040" w:themeColor="text1" w:themeTint="BF"/>
    </w:rPr>
  </w:style>
  <w:style w:type="paragraph" w:customStyle="1" w:styleId="Code">
    <w:name w:val="Code"/>
    <w:basedOn w:val="Normal"/>
    <w:next w:val="Normal"/>
    <w:link w:val="CodeCar"/>
    <w:qFormat/>
    <w:rsid w:val="00433B56"/>
    <w:pPr>
      <w:pBdr>
        <w:top w:val="single" w:sz="4" w:space="1" w:color="auto"/>
        <w:left w:val="single" w:sz="4" w:space="4" w:color="auto"/>
        <w:bottom w:val="single" w:sz="4" w:space="1" w:color="auto"/>
        <w:right w:val="single" w:sz="4" w:space="4" w:color="auto"/>
      </w:pBdr>
      <w:ind w:left="567" w:right="567"/>
      <w:jc w:val="both"/>
    </w:pPr>
    <w:rPr>
      <w:rFonts w:ascii="Consolas" w:hAnsi="Consolas" w:cstheme="minorHAnsi"/>
      <w:lang w:eastAsia="fr-CA"/>
    </w:rPr>
  </w:style>
  <w:style w:type="character" w:customStyle="1" w:styleId="Commande">
    <w:name w:val="Commande"/>
    <w:basedOn w:val="Prompt"/>
    <w:uiPriority w:val="1"/>
    <w:rsid w:val="00D152A8"/>
    <w:rPr>
      <w:rFonts w:ascii="Consolas" w:hAnsi="Consolas" w:cstheme="minorHAnsi"/>
      <w:color w:val="FFFFFF" w:themeColor="background1"/>
      <w:sz w:val="28"/>
      <w:szCs w:val="28"/>
      <w:lang w:eastAsia="fr-CA"/>
    </w:rPr>
  </w:style>
  <w:style w:type="character" w:styleId="Accentuation">
    <w:name w:val="Emphasis"/>
    <w:basedOn w:val="Policepardfaut"/>
    <w:uiPriority w:val="20"/>
    <w:qFormat/>
    <w:rsid w:val="00874C43"/>
    <w:rPr>
      <w:i/>
      <w:iCs/>
    </w:rPr>
  </w:style>
  <w:style w:type="character" w:styleId="Accentuationintense">
    <w:name w:val="Intense Emphasis"/>
    <w:basedOn w:val="Policepardfaut"/>
    <w:uiPriority w:val="21"/>
    <w:qFormat/>
    <w:rsid w:val="00874C43"/>
    <w:rPr>
      <w:i/>
      <w:iCs/>
      <w:color w:val="4472C4" w:themeColor="accent1"/>
    </w:rPr>
  </w:style>
  <w:style w:type="character" w:styleId="lev">
    <w:name w:val="Strong"/>
    <w:basedOn w:val="Policepardfaut"/>
    <w:uiPriority w:val="22"/>
    <w:qFormat/>
    <w:rsid w:val="00874C43"/>
    <w:rPr>
      <w:b/>
      <w:bCs/>
    </w:rPr>
  </w:style>
  <w:style w:type="paragraph" w:styleId="Citation">
    <w:name w:val="Quote"/>
    <w:basedOn w:val="Normal"/>
    <w:next w:val="Normal"/>
    <w:link w:val="CitationCar"/>
    <w:uiPriority w:val="29"/>
    <w:qFormat/>
    <w:rsid w:val="00874C43"/>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874C43"/>
    <w:rPr>
      <w:i/>
      <w:iCs/>
      <w:color w:val="404040" w:themeColor="text1" w:themeTint="BF"/>
    </w:rPr>
  </w:style>
  <w:style w:type="paragraph" w:styleId="Citationintense">
    <w:name w:val="Intense Quote"/>
    <w:basedOn w:val="Normal"/>
    <w:next w:val="Normal"/>
    <w:link w:val="CitationintenseCar"/>
    <w:uiPriority w:val="30"/>
    <w:qFormat/>
    <w:rsid w:val="00874C4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874C43"/>
    <w:rPr>
      <w:i/>
      <w:iCs/>
      <w:color w:val="4472C4" w:themeColor="accent1"/>
    </w:rPr>
  </w:style>
  <w:style w:type="character" w:styleId="Rfrencelgre">
    <w:name w:val="Subtle Reference"/>
    <w:basedOn w:val="Policepardfaut"/>
    <w:uiPriority w:val="31"/>
    <w:qFormat/>
    <w:rsid w:val="00874C43"/>
    <w:rPr>
      <w:smallCaps/>
      <w:color w:val="5A5A5A" w:themeColor="text1" w:themeTint="A5"/>
    </w:rPr>
  </w:style>
  <w:style w:type="character" w:styleId="Rfrenceintense">
    <w:name w:val="Intense Reference"/>
    <w:basedOn w:val="Policepardfaut"/>
    <w:uiPriority w:val="32"/>
    <w:qFormat/>
    <w:rsid w:val="00874C43"/>
    <w:rPr>
      <w:b/>
      <w:bCs/>
      <w:smallCaps/>
      <w:color w:val="4472C4" w:themeColor="accent1"/>
      <w:spacing w:val="5"/>
    </w:rPr>
  </w:style>
  <w:style w:type="character" w:styleId="Titredulivre">
    <w:name w:val="Book Title"/>
    <w:basedOn w:val="Policepardfaut"/>
    <w:uiPriority w:val="33"/>
    <w:qFormat/>
    <w:rsid w:val="00874C43"/>
    <w:rPr>
      <w:b/>
      <w:bCs/>
      <w:i/>
      <w:iCs/>
      <w:spacing w:val="5"/>
    </w:rPr>
  </w:style>
  <w:style w:type="paragraph" w:styleId="En-ttedetabledesmatires">
    <w:name w:val="TOC Heading"/>
    <w:basedOn w:val="Titre1"/>
    <w:next w:val="Normal"/>
    <w:uiPriority w:val="39"/>
    <w:unhideWhenUsed/>
    <w:qFormat/>
    <w:rsid w:val="003C6924"/>
    <w:pPr>
      <w:keepNext/>
      <w:keepLines/>
      <w:spacing w:before="240" w:beforeAutospacing="0" w:line="259" w:lineRule="auto"/>
      <w:outlineLvl w:val="9"/>
    </w:pPr>
    <w:rPr>
      <w:rFonts w:asciiTheme="majorHAnsi" w:eastAsiaTheme="majorEastAsia" w:hAnsiTheme="majorHAnsi" w:cstheme="majorBidi"/>
      <w:b w:val="0"/>
      <w:bCs w:val="0"/>
      <w:noProof w:val="0"/>
      <w:color w:val="2F5496" w:themeColor="accent1" w:themeShade="BF"/>
      <w:sz w:val="32"/>
      <w:szCs w:val="32"/>
      <w:lang w:eastAsia="fr-CA"/>
    </w:rPr>
  </w:style>
  <w:style w:type="paragraph" w:styleId="TM1">
    <w:name w:val="toc 1"/>
    <w:basedOn w:val="Normal"/>
    <w:next w:val="Normal"/>
    <w:autoRedefine/>
    <w:uiPriority w:val="39"/>
    <w:unhideWhenUsed/>
    <w:rsid w:val="003C6924"/>
    <w:pPr>
      <w:spacing w:after="100"/>
    </w:pPr>
  </w:style>
  <w:style w:type="paragraph" w:styleId="TM2">
    <w:name w:val="toc 2"/>
    <w:basedOn w:val="Normal"/>
    <w:next w:val="Normal"/>
    <w:autoRedefine/>
    <w:uiPriority w:val="39"/>
    <w:unhideWhenUsed/>
    <w:rsid w:val="003C6924"/>
    <w:pPr>
      <w:spacing w:after="100"/>
      <w:ind w:left="240"/>
    </w:pPr>
  </w:style>
  <w:style w:type="paragraph" w:styleId="TM3">
    <w:name w:val="toc 3"/>
    <w:basedOn w:val="Normal"/>
    <w:next w:val="Normal"/>
    <w:autoRedefine/>
    <w:uiPriority w:val="39"/>
    <w:unhideWhenUsed/>
    <w:rsid w:val="003C6924"/>
    <w:pPr>
      <w:spacing w:after="100"/>
      <w:ind w:left="480"/>
    </w:pPr>
  </w:style>
  <w:style w:type="paragraph" w:customStyle="1" w:styleId="Default">
    <w:name w:val="Default"/>
    <w:rsid w:val="00116E5F"/>
    <w:pPr>
      <w:autoSpaceDE w:val="0"/>
      <w:autoSpaceDN w:val="0"/>
      <w:adjustRightInd w:val="0"/>
    </w:pPr>
    <w:rPr>
      <w:rFonts w:ascii="Calibri" w:hAnsi="Calibri" w:cs="Century Gothic"/>
      <w:color w:val="000000"/>
    </w:rPr>
  </w:style>
  <w:style w:type="character" w:styleId="Numrodepage">
    <w:name w:val="page number"/>
    <w:basedOn w:val="Policepardfaut"/>
    <w:rsid w:val="00EA693D"/>
  </w:style>
  <w:style w:type="paragraph" w:customStyle="1" w:styleId="AllCaps">
    <w:name w:val="All Caps"/>
    <w:basedOn w:val="Normal"/>
    <w:link w:val="AllCapsChar"/>
    <w:rsid w:val="00116E5F"/>
    <w:pPr>
      <w:tabs>
        <w:tab w:val="left" w:pos="360"/>
      </w:tabs>
    </w:pPr>
    <w:rPr>
      <w:rFonts w:ascii="Calibri" w:eastAsia="Times New Roman" w:hAnsi="Calibri" w:cs="Times New Roman"/>
      <w:b/>
      <w:caps/>
      <w:color w:val="E89B00"/>
      <w:sz w:val="16"/>
      <w:szCs w:val="16"/>
      <w:lang w:val="en-US"/>
    </w:rPr>
  </w:style>
  <w:style w:type="character" w:customStyle="1" w:styleId="AllCapsChar">
    <w:name w:val="All Caps Char"/>
    <w:link w:val="AllCaps"/>
    <w:rsid w:val="00116E5F"/>
    <w:rPr>
      <w:rFonts w:ascii="Calibri" w:eastAsia="Times New Roman" w:hAnsi="Calibri" w:cs="Times New Roman"/>
      <w:b/>
      <w:caps/>
      <w:color w:val="E89B00"/>
      <w:sz w:val="16"/>
      <w:szCs w:val="16"/>
      <w:lang w:val="en-US"/>
    </w:rPr>
  </w:style>
  <w:style w:type="character" w:styleId="Appelnotedebasdep">
    <w:name w:val="footnote reference"/>
    <w:basedOn w:val="Policepardfaut"/>
    <w:uiPriority w:val="99"/>
    <w:semiHidden/>
    <w:unhideWhenUsed/>
    <w:rsid w:val="00EA693D"/>
    <w:rPr>
      <w:vertAlign w:val="superscript"/>
    </w:rPr>
  </w:style>
  <w:style w:type="paragraph" w:styleId="Notedebasdepage">
    <w:name w:val="footnote text"/>
    <w:basedOn w:val="Normal"/>
    <w:link w:val="NotedebasdepageCar"/>
    <w:uiPriority w:val="99"/>
    <w:semiHidden/>
    <w:unhideWhenUsed/>
    <w:rsid w:val="00B50D67"/>
    <w:rPr>
      <w:sz w:val="20"/>
      <w:szCs w:val="20"/>
    </w:rPr>
  </w:style>
  <w:style w:type="character" w:customStyle="1" w:styleId="NotedebasdepageCar">
    <w:name w:val="Note de bas de page Car"/>
    <w:basedOn w:val="Policepardfaut"/>
    <w:link w:val="Notedebasdepage"/>
    <w:uiPriority w:val="99"/>
    <w:semiHidden/>
    <w:rsid w:val="00B50D67"/>
    <w:rPr>
      <w:sz w:val="20"/>
      <w:szCs w:val="20"/>
    </w:rPr>
  </w:style>
  <w:style w:type="paragraph" w:styleId="Lgende">
    <w:name w:val="caption"/>
    <w:basedOn w:val="Normal"/>
    <w:next w:val="Normal"/>
    <w:uiPriority w:val="35"/>
    <w:unhideWhenUsed/>
    <w:qFormat/>
    <w:rsid w:val="00414B60"/>
    <w:pPr>
      <w:spacing w:after="200"/>
    </w:pPr>
    <w:rPr>
      <w:i/>
      <w:iCs/>
      <w:color w:val="44546A" w:themeColor="text2"/>
      <w:sz w:val="18"/>
      <w:szCs w:val="18"/>
    </w:rPr>
  </w:style>
  <w:style w:type="character" w:styleId="Marquedecommentaire">
    <w:name w:val="annotation reference"/>
    <w:basedOn w:val="Policepardfaut"/>
    <w:uiPriority w:val="99"/>
    <w:semiHidden/>
    <w:unhideWhenUsed/>
    <w:rsid w:val="00DE3776"/>
    <w:rPr>
      <w:sz w:val="16"/>
      <w:szCs w:val="16"/>
    </w:rPr>
  </w:style>
  <w:style w:type="paragraph" w:styleId="Commentaire">
    <w:name w:val="annotation text"/>
    <w:basedOn w:val="Normal"/>
    <w:link w:val="CommentaireCar"/>
    <w:uiPriority w:val="99"/>
    <w:unhideWhenUsed/>
    <w:rsid w:val="00DE3776"/>
    <w:rPr>
      <w:sz w:val="20"/>
      <w:szCs w:val="20"/>
    </w:rPr>
  </w:style>
  <w:style w:type="character" w:customStyle="1" w:styleId="CommentaireCar">
    <w:name w:val="Commentaire Car"/>
    <w:basedOn w:val="Policepardfaut"/>
    <w:link w:val="Commentaire"/>
    <w:uiPriority w:val="99"/>
    <w:rsid w:val="00DE3776"/>
    <w:rPr>
      <w:sz w:val="20"/>
      <w:szCs w:val="20"/>
    </w:rPr>
  </w:style>
  <w:style w:type="paragraph" w:styleId="Objetducommentaire">
    <w:name w:val="annotation subject"/>
    <w:basedOn w:val="Commentaire"/>
    <w:next w:val="Commentaire"/>
    <w:link w:val="ObjetducommentaireCar"/>
    <w:uiPriority w:val="99"/>
    <w:semiHidden/>
    <w:unhideWhenUsed/>
    <w:rsid w:val="00DE3776"/>
    <w:rPr>
      <w:b/>
      <w:bCs/>
    </w:rPr>
  </w:style>
  <w:style w:type="character" w:customStyle="1" w:styleId="ObjetducommentaireCar">
    <w:name w:val="Objet du commentaire Car"/>
    <w:basedOn w:val="CommentaireCar"/>
    <w:link w:val="Objetducommentaire"/>
    <w:uiPriority w:val="99"/>
    <w:semiHidden/>
    <w:rsid w:val="00DE3776"/>
    <w:rPr>
      <w:b/>
      <w:bCs/>
      <w:sz w:val="20"/>
      <w:szCs w:val="20"/>
    </w:rPr>
  </w:style>
  <w:style w:type="character" w:styleId="Mentionnonrsolue">
    <w:name w:val="Unresolved Mention"/>
    <w:basedOn w:val="Policepardfaut"/>
    <w:uiPriority w:val="99"/>
    <w:semiHidden/>
    <w:unhideWhenUsed/>
    <w:rsid w:val="004F150A"/>
    <w:rPr>
      <w:color w:val="605E5C"/>
      <w:shd w:val="clear" w:color="auto" w:fill="E1DFDD"/>
    </w:rPr>
  </w:style>
  <w:style w:type="character" w:customStyle="1" w:styleId="CodeCar">
    <w:name w:val="Code Car"/>
    <w:basedOn w:val="Policepardfaut"/>
    <w:link w:val="Code"/>
    <w:rsid w:val="00D04003"/>
    <w:rPr>
      <w:rFonts w:ascii="Consolas" w:hAnsi="Consolas" w:cstheme="minorHAnsi"/>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21522">
      <w:bodyDiv w:val="1"/>
      <w:marLeft w:val="0"/>
      <w:marRight w:val="0"/>
      <w:marTop w:val="0"/>
      <w:marBottom w:val="0"/>
      <w:divBdr>
        <w:top w:val="none" w:sz="0" w:space="0" w:color="auto"/>
        <w:left w:val="none" w:sz="0" w:space="0" w:color="auto"/>
        <w:bottom w:val="none" w:sz="0" w:space="0" w:color="auto"/>
        <w:right w:val="none" w:sz="0" w:space="0" w:color="auto"/>
      </w:divBdr>
      <w:divsChild>
        <w:div w:id="1033268830">
          <w:marLeft w:val="547"/>
          <w:marRight w:val="0"/>
          <w:marTop w:val="134"/>
          <w:marBottom w:val="0"/>
          <w:divBdr>
            <w:top w:val="none" w:sz="0" w:space="0" w:color="auto"/>
            <w:left w:val="none" w:sz="0" w:space="0" w:color="auto"/>
            <w:bottom w:val="none" w:sz="0" w:space="0" w:color="auto"/>
            <w:right w:val="none" w:sz="0" w:space="0" w:color="auto"/>
          </w:divBdr>
        </w:div>
        <w:div w:id="498691947">
          <w:marLeft w:val="547"/>
          <w:marRight w:val="0"/>
          <w:marTop w:val="134"/>
          <w:marBottom w:val="0"/>
          <w:divBdr>
            <w:top w:val="none" w:sz="0" w:space="0" w:color="auto"/>
            <w:left w:val="none" w:sz="0" w:space="0" w:color="auto"/>
            <w:bottom w:val="none" w:sz="0" w:space="0" w:color="auto"/>
            <w:right w:val="none" w:sz="0" w:space="0" w:color="auto"/>
          </w:divBdr>
        </w:div>
      </w:divsChild>
    </w:div>
    <w:div w:id="262685609">
      <w:bodyDiv w:val="1"/>
      <w:marLeft w:val="0"/>
      <w:marRight w:val="0"/>
      <w:marTop w:val="0"/>
      <w:marBottom w:val="0"/>
      <w:divBdr>
        <w:top w:val="none" w:sz="0" w:space="0" w:color="auto"/>
        <w:left w:val="none" w:sz="0" w:space="0" w:color="auto"/>
        <w:bottom w:val="none" w:sz="0" w:space="0" w:color="auto"/>
        <w:right w:val="none" w:sz="0" w:space="0" w:color="auto"/>
      </w:divBdr>
    </w:div>
    <w:div w:id="265770768">
      <w:bodyDiv w:val="1"/>
      <w:marLeft w:val="0"/>
      <w:marRight w:val="0"/>
      <w:marTop w:val="0"/>
      <w:marBottom w:val="0"/>
      <w:divBdr>
        <w:top w:val="none" w:sz="0" w:space="0" w:color="auto"/>
        <w:left w:val="none" w:sz="0" w:space="0" w:color="auto"/>
        <w:bottom w:val="none" w:sz="0" w:space="0" w:color="auto"/>
        <w:right w:val="none" w:sz="0" w:space="0" w:color="auto"/>
      </w:divBdr>
    </w:div>
    <w:div w:id="1251159330">
      <w:bodyDiv w:val="1"/>
      <w:marLeft w:val="0"/>
      <w:marRight w:val="0"/>
      <w:marTop w:val="0"/>
      <w:marBottom w:val="0"/>
      <w:divBdr>
        <w:top w:val="none" w:sz="0" w:space="0" w:color="auto"/>
        <w:left w:val="none" w:sz="0" w:space="0" w:color="auto"/>
        <w:bottom w:val="none" w:sz="0" w:space="0" w:color="auto"/>
        <w:right w:val="none" w:sz="0" w:space="0" w:color="auto"/>
      </w:divBdr>
    </w:div>
    <w:div w:id="1338116986">
      <w:bodyDiv w:val="1"/>
      <w:marLeft w:val="0"/>
      <w:marRight w:val="0"/>
      <w:marTop w:val="0"/>
      <w:marBottom w:val="0"/>
      <w:divBdr>
        <w:top w:val="none" w:sz="0" w:space="0" w:color="auto"/>
        <w:left w:val="none" w:sz="0" w:space="0" w:color="auto"/>
        <w:bottom w:val="none" w:sz="0" w:space="0" w:color="auto"/>
        <w:right w:val="none" w:sz="0" w:space="0" w:color="auto"/>
      </w:divBdr>
    </w:div>
    <w:div w:id="1341811112">
      <w:bodyDiv w:val="1"/>
      <w:marLeft w:val="0"/>
      <w:marRight w:val="0"/>
      <w:marTop w:val="0"/>
      <w:marBottom w:val="0"/>
      <w:divBdr>
        <w:top w:val="none" w:sz="0" w:space="0" w:color="auto"/>
        <w:left w:val="none" w:sz="0" w:space="0" w:color="auto"/>
        <w:bottom w:val="none" w:sz="0" w:space="0" w:color="auto"/>
        <w:right w:val="none" w:sz="0" w:space="0" w:color="auto"/>
      </w:divBdr>
    </w:div>
    <w:div w:id="1383598406">
      <w:bodyDiv w:val="1"/>
      <w:marLeft w:val="0"/>
      <w:marRight w:val="0"/>
      <w:marTop w:val="0"/>
      <w:marBottom w:val="0"/>
      <w:divBdr>
        <w:top w:val="none" w:sz="0" w:space="0" w:color="auto"/>
        <w:left w:val="none" w:sz="0" w:space="0" w:color="auto"/>
        <w:bottom w:val="none" w:sz="0" w:space="0" w:color="auto"/>
        <w:right w:val="none" w:sz="0" w:space="0" w:color="auto"/>
      </w:divBdr>
    </w:div>
    <w:div w:id="1806656356">
      <w:bodyDiv w:val="1"/>
      <w:marLeft w:val="0"/>
      <w:marRight w:val="0"/>
      <w:marTop w:val="0"/>
      <w:marBottom w:val="0"/>
      <w:divBdr>
        <w:top w:val="none" w:sz="0" w:space="0" w:color="auto"/>
        <w:left w:val="none" w:sz="0" w:space="0" w:color="auto"/>
        <w:bottom w:val="none" w:sz="0" w:space="0" w:color="auto"/>
        <w:right w:val="none" w:sz="0" w:space="0" w:color="auto"/>
      </w:divBdr>
      <w:divsChild>
        <w:div w:id="220870981">
          <w:marLeft w:val="0"/>
          <w:marRight w:val="0"/>
          <w:marTop w:val="0"/>
          <w:marBottom w:val="0"/>
          <w:divBdr>
            <w:top w:val="none" w:sz="0" w:space="0" w:color="auto"/>
            <w:left w:val="none" w:sz="0" w:space="0" w:color="auto"/>
            <w:bottom w:val="none" w:sz="0" w:space="0" w:color="auto"/>
            <w:right w:val="none" w:sz="0" w:space="0" w:color="auto"/>
          </w:divBdr>
          <w:divsChild>
            <w:div w:id="1899314387">
              <w:marLeft w:val="0"/>
              <w:marRight w:val="0"/>
              <w:marTop w:val="0"/>
              <w:marBottom w:val="0"/>
              <w:divBdr>
                <w:top w:val="none" w:sz="0" w:space="0" w:color="auto"/>
                <w:left w:val="none" w:sz="0" w:space="0" w:color="auto"/>
                <w:bottom w:val="none" w:sz="0" w:space="0" w:color="auto"/>
                <w:right w:val="none" w:sz="0" w:space="0" w:color="auto"/>
              </w:divBdr>
            </w:div>
          </w:divsChild>
        </w:div>
        <w:div w:id="523593581">
          <w:marLeft w:val="0"/>
          <w:marRight w:val="0"/>
          <w:marTop w:val="0"/>
          <w:marBottom w:val="0"/>
          <w:divBdr>
            <w:top w:val="none" w:sz="0" w:space="0" w:color="auto"/>
            <w:left w:val="none" w:sz="0" w:space="0" w:color="auto"/>
            <w:bottom w:val="none" w:sz="0" w:space="0" w:color="auto"/>
            <w:right w:val="none" w:sz="0" w:space="0" w:color="auto"/>
          </w:divBdr>
        </w:div>
      </w:divsChild>
    </w:div>
    <w:div w:id="1806657327">
      <w:bodyDiv w:val="1"/>
      <w:marLeft w:val="0"/>
      <w:marRight w:val="0"/>
      <w:marTop w:val="0"/>
      <w:marBottom w:val="0"/>
      <w:divBdr>
        <w:top w:val="none" w:sz="0" w:space="0" w:color="auto"/>
        <w:left w:val="none" w:sz="0" w:space="0" w:color="auto"/>
        <w:bottom w:val="none" w:sz="0" w:space="0" w:color="auto"/>
        <w:right w:val="none" w:sz="0" w:space="0" w:color="auto"/>
      </w:divBdr>
      <w:divsChild>
        <w:div w:id="1193613185">
          <w:marLeft w:val="0"/>
          <w:marRight w:val="0"/>
          <w:marTop w:val="0"/>
          <w:marBottom w:val="0"/>
          <w:divBdr>
            <w:top w:val="none" w:sz="0" w:space="0" w:color="auto"/>
            <w:left w:val="none" w:sz="0" w:space="0" w:color="auto"/>
            <w:bottom w:val="none" w:sz="0" w:space="0" w:color="auto"/>
            <w:right w:val="none" w:sz="0" w:space="0" w:color="auto"/>
          </w:divBdr>
          <w:divsChild>
            <w:div w:id="140194705">
              <w:marLeft w:val="0"/>
              <w:marRight w:val="0"/>
              <w:marTop w:val="0"/>
              <w:marBottom w:val="0"/>
              <w:divBdr>
                <w:top w:val="none" w:sz="0" w:space="0" w:color="auto"/>
                <w:left w:val="none" w:sz="0" w:space="0" w:color="auto"/>
                <w:bottom w:val="none" w:sz="0" w:space="0" w:color="auto"/>
                <w:right w:val="none" w:sz="0" w:space="0" w:color="auto"/>
              </w:divBdr>
            </w:div>
          </w:divsChild>
        </w:div>
        <w:div w:id="8316782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beccalapointe\Dropbox\CJ\meta\Modeles\Atelier.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7a1e27cf-c375-4006-a391-88d44e73842d"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BEAD41F717ADA4D89E2B48418EAB33D" ma:contentTypeVersion="5" ma:contentTypeDescription="Crée un document." ma:contentTypeScope="" ma:versionID="2b8675656b2926dd4a26f66339297199">
  <xsd:schema xmlns:xsd="http://www.w3.org/2001/XMLSchema" xmlns:xs="http://www.w3.org/2001/XMLSchema" xmlns:p="http://schemas.microsoft.com/office/2006/metadata/properties" xmlns:ns2="7a1e27cf-c375-4006-a391-88d44e73842d" targetNamespace="http://schemas.microsoft.com/office/2006/metadata/properties" ma:root="true" ma:fieldsID="99863a153eafe9d20e712ce11c5e4a78" ns2:_="">
    <xsd:import namespace="7a1e27cf-c375-4006-a391-88d44e73842d"/>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1e27cf-c375-4006-a391-88d44e73842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5A0525B-F739-469A-8057-72AABF5040B6}">
  <ds:schemaRefs>
    <ds:schemaRef ds:uri="http://schemas.microsoft.com/office/2006/metadata/properties"/>
    <ds:schemaRef ds:uri="http://schemas.microsoft.com/office/infopath/2007/PartnerControls"/>
    <ds:schemaRef ds:uri="7a1e27cf-c375-4006-a391-88d44e73842d"/>
  </ds:schemaRefs>
</ds:datastoreItem>
</file>

<file path=customXml/itemProps2.xml><?xml version="1.0" encoding="utf-8"?>
<ds:datastoreItem xmlns:ds="http://schemas.openxmlformats.org/officeDocument/2006/customXml" ds:itemID="{84356663-6231-4827-9DC0-C520AD1ABB9B}">
  <ds:schemaRefs>
    <ds:schemaRef ds:uri="http://schemas.openxmlformats.org/officeDocument/2006/bibliography"/>
  </ds:schemaRefs>
</ds:datastoreItem>
</file>

<file path=customXml/itemProps3.xml><?xml version="1.0" encoding="utf-8"?>
<ds:datastoreItem xmlns:ds="http://schemas.openxmlformats.org/officeDocument/2006/customXml" ds:itemID="{D0A1FA0F-3A2A-4D74-A491-3CB1DC1460D9}">
  <ds:schemaRefs>
    <ds:schemaRef ds:uri="http://schemas.microsoft.com/sharepoint/v3/contenttype/forms"/>
  </ds:schemaRefs>
</ds:datastoreItem>
</file>

<file path=customXml/itemProps4.xml><?xml version="1.0" encoding="utf-8"?>
<ds:datastoreItem xmlns:ds="http://schemas.openxmlformats.org/officeDocument/2006/customXml" ds:itemID="{D9CB4067-8874-414B-AE61-084CAF89CE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1e27cf-c375-4006-a391-88d44e7384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Atelier.dotx</Template>
  <TotalTime>4287</TotalTime>
  <Pages>1</Pages>
  <Words>846</Words>
  <Characters>4653</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Lapointe</dc:creator>
  <cp:keywords/>
  <dc:description/>
  <cp:lastModifiedBy>Jean-Félix Lavoie</cp:lastModifiedBy>
  <cp:revision>97</cp:revision>
  <cp:lastPrinted>2023-01-30T19:00:00Z</cp:lastPrinted>
  <dcterms:created xsi:type="dcterms:W3CDTF">2024-01-22T20:27:00Z</dcterms:created>
  <dcterms:modified xsi:type="dcterms:W3CDTF">2025-05-23T18:38:00Z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0x0101000BEAD41F717ADA4D89E2B48418EAB33D</vt:lpwstr>
  </property>
  <property fmtid="{D5CDD505-2E9C-101B-9397-08002B2CF9AE}" pid="3" name="Order">
    <vt:r8>2100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ies>
</file>